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68B738A9" w14:textId="77777777" w:rsidTr="00EF7CC9">
        <w:tc>
          <w:tcPr>
            <w:tcW w:w="3780" w:type="dxa"/>
            <w:tcMar>
              <w:top w:w="504" w:type="dxa"/>
              <w:right w:w="720" w:type="dxa"/>
            </w:tcMar>
          </w:tcPr>
          <w:p w14:paraId="532E15B7" w14:textId="3F2935F9" w:rsidR="00523479" w:rsidRPr="00906BEE" w:rsidRDefault="00A868C3" w:rsidP="00A868C3">
            <w:pPr>
              <w:pStyle w:val="Initials"/>
              <w:ind w:left="0"/>
              <w:jc w:val="left"/>
            </w:pPr>
            <w:r>
              <w:rPr>
                <w:noProof/>
              </w:rPr>
              <w:drawing>
                <wp:anchor distT="0" distB="0" distL="114300" distR="114300" simplePos="0" relativeHeight="251660288" behindDoc="0" locked="0" layoutInCell="1" allowOverlap="1" wp14:anchorId="614997BD" wp14:editId="4D65EE3C">
                  <wp:simplePos x="0" y="0"/>
                  <wp:positionH relativeFrom="column">
                    <wp:posOffset>198120</wp:posOffset>
                  </wp:positionH>
                  <wp:positionV relativeFrom="paragraph">
                    <wp:posOffset>-320040</wp:posOffset>
                  </wp:positionV>
                  <wp:extent cx="1478280" cy="1478280"/>
                  <wp:effectExtent l="0" t="0" r="0" b="0"/>
                  <wp:wrapNone/>
                  <wp:docPr id="24" name="Picture 24" descr="Edit Icons - Free Download, PNG and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Icons - Free Download, PNG and 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67CF3537" wp14:editId="13397179">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7F17B5F"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2A03F1BC" w14:textId="49922C52" w:rsidR="00A50939" w:rsidRPr="00906BEE" w:rsidRDefault="009F662C" w:rsidP="007569C1">
            <w:pPr>
              <w:pStyle w:val="Heading3"/>
            </w:pPr>
            <w:r>
              <w:t>Getting STarted</w:t>
            </w:r>
          </w:p>
          <w:p w14:paraId="17726CB5" w14:textId="79199798" w:rsidR="00741125" w:rsidRDefault="00D955CE" w:rsidP="00741125">
            <w:r>
              <w:rPr>
                <w:noProof/>
              </w:rPr>
              <mc:AlternateContent>
                <mc:Choice Requires="wps">
                  <w:drawing>
                    <wp:anchor distT="0" distB="0" distL="114300" distR="114300" simplePos="0" relativeHeight="251666432" behindDoc="0" locked="0" layoutInCell="1" allowOverlap="1" wp14:anchorId="55869627" wp14:editId="3EBB0703">
                      <wp:simplePos x="0" y="0"/>
                      <wp:positionH relativeFrom="column">
                        <wp:posOffset>1882140</wp:posOffset>
                      </wp:positionH>
                      <wp:positionV relativeFrom="paragraph">
                        <wp:posOffset>1486535</wp:posOffset>
                      </wp:positionV>
                      <wp:extent cx="495300" cy="60960"/>
                      <wp:effectExtent l="38100" t="19050" r="19050" b="91440"/>
                      <wp:wrapNone/>
                      <wp:docPr id="8" name="Straight Arrow Connector 8"/>
                      <wp:cNvGraphicFramePr/>
                      <a:graphic xmlns:a="http://schemas.openxmlformats.org/drawingml/2006/main">
                        <a:graphicData uri="http://schemas.microsoft.com/office/word/2010/wordprocessingShape">
                          <wps:wsp>
                            <wps:cNvCnPr/>
                            <wps:spPr>
                              <a:xfrm flipH="1">
                                <a:off x="0" y="0"/>
                                <a:ext cx="49530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55838F" id="_x0000_t32" coordsize="21600,21600" o:spt="32" o:oned="t" path="m,l21600,21600e" filled="f">
                      <v:path arrowok="t" fillok="f" o:connecttype="none"/>
                      <o:lock v:ext="edit" shapetype="t"/>
                    </v:shapetype>
                    <v:shape id="Straight Arrow Connector 8" o:spid="_x0000_s1026" type="#_x0000_t32" style="position:absolute;margin-left:148.2pt;margin-top:117.05pt;width:39pt;height:4.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" strokecolor="#ea4e4e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E859C05" wp14:editId="405AD9A4">
                      <wp:simplePos x="0" y="0"/>
                      <wp:positionH relativeFrom="column">
                        <wp:posOffset>1897380</wp:posOffset>
                      </wp:positionH>
                      <wp:positionV relativeFrom="paragraph">
                        <wp:posOffset>1772285</wp:posOffset>
                      </wp:positionV>
                      <wp:extent cx="403860" cy="331470"/>
                      <wp:effectExtent l="38100" t="38100" r="34290" b="30480"/>
                      <wp:wrapNone/>
                      <wp:docPr id="6" name="Straight Arrow Connector 6"/>
                      <wp:cNvGraphicFramePr/>
                      <a:graphic xmlns:a="http://schemas.openxmlformats.org/drawingml/2006/main">
                        <a:graphicData uri="http://schemas.microsoft.com/office/word/2010/wordprocessingShape">
                          <wps:wsp>
                            <wps:cNvCnPr/>
                            <wps:spPr>
                              <a:xfrm flipH="1" flipV="1">
                                <a:off x="0" y="0"/>
                                <a:ext cx="403860"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B5CE8" id="Straight Arrow Connector 6" o:spid="_x0000_s1026" type="#_x0000_t32" style="position:absolute;margin-left:149.4pt;margin-top:139.55pt;width:31.8pt;height:26.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" strokecolor="#ea4e4e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219528E" wp14:editId="59027A57">
                      <wp:simplePos x="0" y="0"/>
                      <wp:positionH relativeFrom="column">
                        <wp:posOffset>1363980</wp:posOffset>
                      </wp:positionH>
                      <wp:positionV relativeFrom="paragraph">
                        <wp:posOffset>2393315</wp:posOffset>
                      </wp:positionV>
                      <wp:extent cx="1005840" cy="929640"/>
                      <wp:effectExtent l="38100" t="38100" r="22860"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100584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4443C" id="Straight Arrow Connector 5" o:spid="_x0000_s1026" type="#_x0000_t32" style="position:absolute;margin-left:107.4pt;margin-top:188.45pt;width:79.2pt;height:73.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" strokecolor="#ea4e4e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3032344" wp14:editId="3E4513B3">
                      <wp:simplePos x="0" y="0"/>
                      <wp:positionH relativeFrom="column">
                        <wp:posOffset>1882140</wp:posOffset>
                      </wp:positionH>
                      <wp:positionV relativeFrom="paragraph">
                        <wp:posOffset>2004695</wp:posOffset>
                      </wp:positionV>
                      <wp:extent cx="434340" cy="114300"/>
                      <wp:effectExtent l="38100" t="57150" r="2286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43434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D92CE" id="Straight Arrow Connector 7" o:spid="_x0000_s1026" type="#_x0000_t32" style="position:absolute;margin-left:148.2pt;margin-top:157.85pt;width:34.2pt;height: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" strokecolor="#ea4e4e [3204]" strokeweight=".5pt">
                      <v:stroke endarrow="block" joinstyle="miter"/>
                    </v:shape>
                  </w:pict>
                </mc:Fallback>
              </mc:AlternateContent>
            </w:r>
            <w:r w:rsidRPr="00D955CE">
              <w:drawing>
                <wp:anchor distT="0" distB="0" distL="114300" distR="114300" simplePos="0" relativeHeight="251662336" behindDoc="1" locked="0" layoutInCell="1" allowOverlap="1" wp14:anchorId="79235C96" wp14:editId="34895D2D">
                  <wp:simplePos x="0" y="0"/>
                  <wp:positionH relativeFrom="column">
                    <wp:posOffset>0</wp:posOffset>
                  </wp:positionH>
                  <wp:positionV relativeFrom="paragraph">
                    <wp:posOffset>922655</wp:posOffset>
                  </wp:positionV>
                  <wp:extent cx="2110105" cy="2133600"/>
                  <wp:effectExtent l="0" t="0" r="4445" b="0"/>
                  <wp:wrapTight wrapText="bothSides">
                    <wp:wrapPolygon edited="0">
                      <wp:start x="0" y="0"/>
                      <wp:lineTo x="0" y="21407"/>
                      <wp:lineTo x="21450" y="21407"/>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0105" cy="2133600"/>
                          </a:xfrm>
                          <a:prstGeom prst="rect">
                            <a:avLst/>
                          </a:prstGeom>
                        </pic:spPr>
                      </pic:pic>
                    </a:graphicData>
                  </a:graphic>
                  <wp14:sizeRelH relativeFrom="margin">
                    <wp14:pctWidth>0</wp14:pctWidth>
                  </wp14:sizeRelH>
                  <wp14:sizeRelV relativeFrom="margin">
                    <wp14:pctHeight>0</wp14:pctHeight>
                  </wp14:sizeRelV>
                </wp:anchor>
              </w:drawing>
            </w:r>
            <w:r w:rsidR="009F662C">
              <w:t xml:space="preserve">To start the application, open the JAR file </w:t>
            </w:r>
            <w:r w:rsidR="00CC4C41">
              <w:t xml:space="preserve">name FormFiller.jar </w:t>
            </w:r>
            <w:r w:rsidR="009F662C">
              <w:t>in the given ZIP folder</w:t>
            </w:r>
            <w:r w:rsidR="00CC4C41">
              <w:t xml:space="preserve"> called FormFiller.zip</w:t>
            </w:r>
          </w:p>
          <w:p w14:paraId="5813405F" w14:textId="77777777" w:rsidR="00FF606A" w:rsidRDefault="00FF606A" w:rsidP="00741125"/>
          <w:p w14:paraId="19A34910" w14:textId="77777777" w:rsidR="00FF606A" w:rsidRDefault="00FF606A" w:rsidP="00741125"/>
          <w:p w14:paraId="5634A295" w14:textId="77777777" w:rsidR="00FF606A" w:rsidRDefault="00FF606A" w:rsidP="00741125"/>
          <w:p w14:paraId="1B40A7FD" w14:textId="77777777" w:rsidR="00FF606A" w:rsidRDefault="00FF606A" w:rsidP="00741125"/>
          <w:p w14:paraId="3C47B3B4" w14:textId="77777777" w:rsidR="00FF606A" w:rsidRDefault="00FF606A" w:rsidP="00741125"/>
          <w:p w14:paraId="3115A955" w14:textId="77777777" w:rsidR="00FF606A" w:rsidRDefault="00FF606A" w:rsidP="00741125"/>
          <w:p w14:paraId="5D5F2072" w14:textId="0CBBC630" w:rsidR="00FF606A" w:rsidRDefault="00FF606A" w:rsidP="00741125"/>
          <w:p w14:paraId="54F391EB" w14:textId="77777777" w:rsidR="00FF606A" w:rsidRDefault="00FF606A" w:rsidP="00741125"/>
          <w:p w14:paraId="365F102C" w14:textId="77777777" w:rsidR="00FF606A" w:rsidRDefault="00FF606A" w:rsidP="00741125"/>
          <w:p w14:paraId="5C2B16EF" w14:textId="35073A98" w:rsidR="00FF606A" w:rsidRPr="00906BEE" w:rsidRDefault="00FF606A" w:rsidP="00741125">
            <w:r>
              <w:rPr>
                <w:noProof/>
              </w:rPr>
              <w:lastRenderedPageBreak/>
              <mc:AlternateContent>
                <mc:Choice Requires="wps">
                  <w:drawing>
                    <wp:anchor distT="0" distB="0" distL="114300" distR="114300" simplePos="0" relativeHeight="251668480" behindDoc="0" locked="0" layoutInCell="1" allowOverlap="1" wp14:anchorId="715FA4F8" wp14:editId="16E63B0D">
                      <wp:simplePos x="0" y="0"/>
                      <wp:positionH relativeFrom="column">
                        <wp:posOffset>594360</wp:posOffset>
                      </wp:positionH>
                      <wp:positionV relativeFrom="paragraph">
                        <wp:posOffset>525780</wp:posOffset>
                      </wp:positionV>
                      <wp:extent cx="1699260" cy="5715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1699260" cy="571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C4190" id="Rectangle 12" o:spid="_x0000_s1026" style="position:absolute;margin-left:46.8pt;margin-top:41.4pt;width:133.8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" filled="f" strokecolor="#0070c0" strokeweight="1pt"/>
                  </w:pict>
                </mc:Fallback>
              </mc:AlternateContent>
            </w:r>
            <w:r>
              <w:rPr>
                <w:noProof/>
              </w:rPr>
              <mc:AlternateContent>
                <mc:Choice Requires="wps">
                  <w:drawing>
                    <wp:anchor distT="0" distB="0" distL="114300" distR="114300" simplePos="0" relativeHeight="251667456" behindDoc="0" locked="0" layoutInCell="1" allowOverlap="1" wp14:anchorId="2A693141" wp14:editId="0E2D64CE">
                      <wp:simplePos x="0" y="0"/>
                      <wp:positionH relativeFrom="column">
                        <wp:posOffset>7620</wp:posOffset>
                      </wp:positionH>
                      <wp:positionV relativeFrom="paragraph">
                        <wp:posOffset>518160</wp:posOffset>
                      </wp:positionV>
                      <wp:extent cx="579120" cy="5715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57912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B1A9E" id="Rectangle 11" o:spid="_x0000_s1026" style="position:absolute;margin-left:.6pt;margin-top:40.8pt;width:45.6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" filled="f" strokecolor="red" strokeweight="1pt"/>
                  </w:pict>
                </mc:Fallback>
              </mc:AlternateContent>
            </w:r>
            <w:r w:rsidRPr="00FF606A">
              <w:drawing>
                <wp:inline distT="0" distB="0" distL="0" distR="0" wp14:anchorId="771CF001" wp14:editId="492B9DCC">
                  <wp:extent cx="2263140" cy="16840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0152" b="60465"/>
                          <a:stretch/>
                        </pic:blipFill>
                        <pic:spPr bwMode="auto">
                          <a:xfrm>
                            <a:off x="0" y="0"/>
                            <a:ext cx="2263140" cy="1684020"/>
                          </a:xfrm>
                          <a:prstGeom prst="rect">
                            <a:avLst/>
                          </a:prstGeom>
                          <a:ln>
                            <a:noFill/>
                          </a:ln>
                          <a:extLst>
                            <a:ext uri="{53640926-AAD7-44D8-BBD7-CCE9431645EC}">
                              <a14:shadowObscured xmlns:a14="http://schemas.microsoft.com/office/drawing/2010/main"/>
                            </a:ext>
                          </a:extLst>
                        </pic:spPr>
                      </pic:pic>
                    </a:graphicData>
                  </a:graphic>
                </wp:inline>
              </w:drawing>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69B42D5F" w14:textId="77777777" w:rsidTr="00823C54">
              <w:trPr>
                <w:trHeight w:hRule="exact" w:val="1296"/>
              </w:trPr>
              <w:tc>
                <w:tcPr>
                  <w:tcW w:w="6055" w:type="dxa"/>
                  <w:vAlign w:val="center"/>
                </w:tcPr>
                <w:p w14:paraId="7C1BA80F" w14:textId="42BB97C5" w:rsidR="00C612DA" w:rsidRPr="00906BEE" w:rsidRDefault="00EA0D9A" w:rsidP="00C612DA">
                  <w:pPr>
                    <w:pStyle w:val="Heading1"/>
                    <w:outlineLvl w:val="0"/>
                  </w:pPr>
                  <w:sdt>
                    <w:sdtPr>
                      <w:alias w:val="Enter your name:"/>
                      <w:tag w:val="Enter your name:"/>
                      <w:id w:val="-296147368"/>
                      <w:placeholder>
                        <w:docPart w:val="E6B4A34AEB4646C68C0A3FECA07936BA"/>
                      </w:placeholder>
                      <w15:dataBinding w:prefixMappings="xmlns:ns0='http://schemas.microsoft.com/temp/samples' " w:xpath="/ns0:employees[1]/ns0:employee[1]/ns0:Address[1]" w:storeItemID="{00000000-0000-0000-0000-000000000000}"/>
                      <w15:appearance w15:val="hidden"/>
                    </w:sdtPr>
                    <w:sdtEndPr/>
                    <w:sdtContent>
                      <w:r w:rsidR="00A868C3">
                        <w:t>fORM fILLER gUIDE</w:t>
                      </w:r>
                    </w:sdtContent>
                  </w:sdt>
                </w:p>
                <w:p w14:paraId="4C0B5477" w14:textId="77A7B023" w:rsidR="00906BEE" w:rsidRPr="00906BEE" w:rsidRDefault="00EA0D9A" w:rsidP="00906BEE">
                  <w:pPr>
                    <w:pStyle w:val="Heading2"/>
                    <w:outlineLvl w:val="1"/>
                  </w:pPr>
                  <w:sdt>
                    <w:sdtPr>
                      <w:alias w:val="Enter Profession or Industry:"/>
                      <w:tag w:val="Enter Profession or Industry:"/>
                      <w:id w:val="-223601802"/>
                      <w:placeholder>
                        <w:docPart w:val="5000BB1E0A704D7CA8D293129647AB1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868C3">
                        <w:t>Created BY Team Goggles</w:t>
                      </w:r>
                    </w:sdtContent>
                  </w:sdt>
                  <w:r w:rsidR="007D6458" w:rsidRPr="007D6458">
                    <w:t xml:space="preserve"> </w:t>
                  </w:r>
                </w:p>
              </w:tc>
            </w:tr>
          </w:tbl>
          <w:p w14:paraId="403D950A" w14:textId="76BF2A9E" w:rsidR="002C2CDD" w:rsidRPr="00906BEE" w:rsidRDefault="009F662C" w:rsidP="007569C1">
            <w:pPr>
              <w:pStyle w:val="Heading3"/>
            </w:pPr>
            <w:r>
              <w:t>Startup Page</w:t>
            </w:r>
          </w:p>
          <w:p w14:paraId="158B8052" w14:textId="1ED2E257" w:rsidR="002C2CDD" w:rsidRPr="00906BEE" w:rsidRDefault="00072D6F" w:rsidP="007569C1">
            <w:pPr>
              <w:pStyle w:val="Heading4"/>
            </w:pPr>
            <w:r w:rsidRPr="00072D6F">
              <w:drawing>
                <wp:anchor distT="0" distB="0" distL="114300" distR="114300" simplePos="0" relativeHeight="251661312" behindDoc="1" locked="0" layoutInCell="1" allowOverlap="1" wp14:anchorId="11C2C03C" wp14:editId="18E91E0A">
                  <wp:simplePos x="0" y="0"/>
                  <wp:positionH relativeFrom="column">
                    <wp:posOffset>2750820</wp:posOffset>
                  </wp:positionH>
                  <wp:positionV relativeFrom="paragraph">
                    <wp:posOffset>28575</wp:posOffset>
                  </wp:positionV>
                  <wp:extent cx="1523129" cy="673100"/>
                  <wp:effectExtent l="0" t="0" r="1270" b="0"/>
                  <wp:wrapTight wrapText="bothSides">
                    <wp:wrapPolygon edited="0">
                      <wp:start x="0" y="0"/>
                      <wp:lineTo x="0" y="20785"/>
                      <wp:lineTo x="21348" y="20785"/>
                      <wp:lineTo x="213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23129" cy="673100"/>
                          </a:xfrm>
                          <a:prstGeom prst="rect">
                            <a:avLst/>
                          </a:prstGeom>
                        </pic:spPr>
                      </pic:pic>
                    </a:graphicData>
                  </a:graphic>
                  <wp14:sizeRelH relativeFrom="margin">
                    <wp14:pctWidth>0</wp14:pctWidth>
                  </wp14:sizeRelH>
                  <wp14:sizeRelV relativeFrom="margin">
                    <wp14:pctHeight>0</wp14:pctHeight>
                  </wp14:sizeRelV>
                </wp:anchor>
              </w:drawing>
            </w:r>
            <w:r w:rsidR="009F662C">
              <w:t>Login</w:t>
            </w:r>
          </w:p>
          <w:p w14:paraId="23C67B8B" w14:textId="6F295741" w:rsidR="002C2CDD" w:rsidRPr="00906BEE" w:rsidRDefault="009F662C" w:rsidP="007569C1">
            <w:r>
              <w:t>The first page you should see is one asking for user or editor login, if you do not intend on editing any form fields, just choose user. Otherwise, choose editor and enter “goggles” as the pin.</w:t>
            </w:r>
            <w:r w:rsidR="00072D6F">
              <w:rPr>
                <w:noProof/>
              </w:rPr>
              <w:t xml:space="preserve"> </w:t>
            </w:r>
          </w:p>
          <w:p w14:paraId="107E4E5A" w14:textId="24550368" w:rsidR="002C2CDD" w:rsidRPr="00906BEE" w:rsidRDefault="00072D6F" w:rsidP="007569C1">
            <w:pPr>
              <w:pStyle w:val="Heading4"/>
            </w:pPr>
            <w:r>
              <w:t>Selecting Files</w:t>
            </w:r>
          </w:p>
          <w:p w14:paraId="589097C7" w14:textId="367CB5CC" w:rsidR="002C2CDD" w:rsidRDefault="00072D6F" w:rsidP="007569C1">
            <w:r>
              <w:t>Next you need to enter the type of field trip, so either a general field trip for in school or in state, or an extended/out of state trip. You can choose the type of form from the drop down at the top of the window (the default is general). Next, you need to enter the location of all the actual forms and the location you want to save the new forms. (NOTE: you must be able to view and save to both the places you are getting the forms from and to!)</w:t>
            </w:r>
            <w:r w:rsidR="00576051">
              <w:t xml:space="preserve"> </w:t>
            </w:r>
            <w:r w:rsidR="00687621">
              <w:t>Clicking either box will bring up a windows explorer menu to choose the folder for both options. Once you have gone to the desired directory, choose confirm and a checkbox will appear next to the box.</w:t>
            </w:r>
          </w:p>
          <w:p w14:paraId="05971C74" w14:textId="12ADD565" w:rsidR="00D955CE" w:rsidRDefault="00D955CE" w:rsidP="007569C1">
            <w:pPr>
              <w:rPr>
                <w:b/>
                <w:bCs/>
              </w:rPr>
            </w:pPr>
          </w:p>
          <w:p w14:paraId="17ADFBFB" w14:textId="112B3C26" w:rsidR="00D955CE" w:rsidRDefault="00D955CE" w:rsidP="007569C1">
            <w:pPr>
              <w:rPr>
                <w:b/>
                <w:bCs/>
              </w:rPr>
            </w:pPr>
            <w:r>
              <w:rPr>
                <w:b/>
                <w:bCs/>
              </w:rPr>
              <w:t>STARTING</w:t>
            </w:r>
          </w:p>
          <w:p w14:paraId="42AF4583" w14:textId="4BD321C4" w:rsidR="00D955CE" w:rsidRPr="00D955CE" w:rsidRDefault="00D955CE" w:rsidP="007569C1">
            <w:r>
              <w:t>After all of this, you are ready to actually fill out your form, choose the “Confirm” button to startup the application. Note: it may take a second as the forms are copied over!</w:t>
            </w:r>
            <w:r>
              <w:rPr>
                <w:noProof/>
              </w:rPr>
              <w:t xml:space="preserve"> </w:t>
            </w:r>
          </w:p>
          <w:p w14:paraId="3E1B9944" w14:textId="2AB8B43A" w:rsidR="002C2CDD" w:rsidRPr="00906BEE" w:rsidRDefault="00D955CE" w:rsidP="007569C1">
            <w:pPr>
              <w:pStyle w:val="Heading3"/>
            </w:pPr>
            <w:r>
              <w:t>The Home Page</w:t>
            </w:r>
          </w:p>
          <w:p w14:paraId="43D395BA" w14:textId="4035B7CC" w:rsidR="002C2CDD" w:rsidRPr="00906BEE" w:rsidRDefault="00D955CE" w:rsidP="007569C1">
            <w:pPr>
              <w:pStyle w:val="Heading4"/>
            </w:pPr>
            <w:r>
              <w:t>Explaining Labels</w:t>
            </w:r>
          </w:p>
          <w:p w14:paraId="2723DA1D" w14:textId="704DB4CE" w:rsidR="002C2CDD" w:rsidRPr="00906BEE" w:rsidRDefault="00D955CE" w:rsidP="007569C1">
            <w:r>
              <w:t xml:space="preserve">The general layout follows a basic structure similar to an excel sheet. On the left you will see the label (highlighted red in image) </w:t>
            </w:r>
            <w:r>
              <w:lastRenderedPageBreak/>
              <w:t>for whichever field it is next to, which is used to indicate to you what your input will be going into.</w:t>
            </w:r>
            <w:r w:rsidR="00C858DC">
              <w:t xml:space="preserve"> Anywhere in the forms that you see something that requires that info, the program will enter it for you, across all files.</w:t>
            </w:r>
            <w:r>
              <w:t xml:space="preserve"> </w:t>
            </w:r>
            <w:r w:rsidR="00C858DC">
              <w:t>The box on the right is the</w:t>
            </w:r>
            <w:r w:rsidR="00FF606A">
              <w:t xml:space="preserve"> data input box (highlighted blue in image). Anything you put here will be entered into the forms as you put it. </w:t>
            </w:r>
          </w:p>
          <w:p w14:paraId="25734056" w14:textId="2C7A1DDC" w:rsidR="002C2CDD" w:rsidRPr="00906BEE" w:rsidRDefault="00FF606A" w:rsidP="007569C1">
            <w:pPr>
              <w:pStyle w:val="Heading4"/>
            </w:pPr>
            <w:r>
              <w:t>Types of inputs</w:t>
            </w:r>
          </w:p>
          <w:p w14:paraId="5177E6C0" w14:textId="1FD018B3" w:rsidR="002C2CDD" w:rsidRPr="00906BEE" w:rsidRDefault="00FF606A" w:rsidP="007569C1">
            <w:r>
              <w:t>There are a couple of different types of inputs: dropdowns, textboxes, checkboxes, and date dials. For all of them, all you have to do is simply enter your input.</w:t>
            </w:r>
          </w:p>
          <w:p w14:paraId="7FDC46D6" w14:textId="2560EFCD" w:rsidR="002C2CDD" w:rsidRPr="00906BEE" w:rsidRDefault="00FF606A" w:rsidP="007569C1">
            <w:pPr>
              <w:pStyle w:val="Heading3"/>
            </w:pPr>
            <w:r>
              <w:t>Saving your forms</w:t>
            </w:r>
          </w:p>
          <w:p w14:paraId="40967FF2" w14:textId="32D1009C" w:rsidR="00741125" w:rsidRPr="00906BEE" w:rsidRDefault="00FF606A" w:rsidP="00741125">
            <w:r>
              <w:t xml:space="preserve">To save the changes you have made to the input boxes, simply scroll down to the bottom and press the large button that says “Apply &amp; Save”. This will take your input and enter it into every file. </w:t>
            </w:r>
            <w:r w:rsidRPr="008610B3">
              <w:rPr>
                <w:b/>
                <w:bCs/>
              </w:rPr>
              <w:t>IMPORTANT</w:t>
            </w:r>
            <w:r>
              <w:t>: the program has a possibility of erasing previous edits you have made, so please use this first, or backup your forms!!!</w:t>
            </w:r>
            <w:r w:rsidR="00262934">
              <w:rPr>
                <w:noProof/>
              </w:rPr>
              <w:t xml:space="preserve"> </w:t>
            </w:r>
            <w:r w:rsidR="00262934" w:rsidRPr="00262934">
              <w:drawing>
                <wp:inline distT="0" distB="0" distL="0" distR="0" wp14:anchorId="63693652" wp14:editId="4259AF9E">
                  <wp:extent cx="4274820" cy="647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7220" cy="648942"/>
                          </a:xfrm>
                          <a:prstGeom prst="rect">
                            <a:avLst/>
                          </a:prstGeom>
                        </pic:spPr>
                      </pic:pic>
                    </a:graphicData>
                  </a:graphic>
                </wp:inline>
              </w:drawing>
            </w:r>
          </w:p>
        </w:tc>
      </w:tr>
    </w:tbl>
    <w:p w14:paraId="741BFE74" w14:textId="3EBCB910" w:rsidR="00A868C3" w:rsidRDefault="00A868C3"/>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A868C3" w:rsidRPr="00906BEE" w14:paraId="7BFEC8F8" w14:textId="77777777" w:rsidTr="001C5F87">
        <w:tc>
          <w:tcPr>
            <w:tcW w:w="3780" w:type="dxa"/>
            <w:tcMar>
              <w:top w:w="504" w:type="dxa"/>
              <w:right w:w="720" w:type="dxa"/>
            </w:tcMar>
          </w:tcPr>
          <w:p w14:paraId="1A427A55" w14:textId="529C61EA" w:rsidR="00A868C3" w:rsidRPr="00906BEE" w:rsidRDefault="00262934" w:rsidP="001C5F87">
            <w:pPr>
              <w:pStyle w:val="Heading3"/>
            </w:pPr>
            <w:r>
              <w:lastRenderedPageBreak/>
              <w:t>Editing Users</w:t>
            </w:r>
          </w:p>
          <w:p w14:paraId="30C04590" w14:textId="3C940DFD" w:rsidR="00A868C3" w:rsidRDefault="00262934" w:rsidP="001C5F87">
            <w:r>
              <w:t>In order to add or remove fields, as well as reset the options back to normal, you need to have logged in as the editor. If you want to edit fields, it’s a bit more complicated, but will be explained below.</w:t>
            </w:r>
            <w:r w:rsidR="005D60A2">
              <w:t xml:space="preserve"> When you make changes to a settings file, it only applies to your current type of form, like out of state, not all of them. </w:t>
            </w:r>
          </w:p>
          <w:p w14:paraId="40C929A1" w14:textId="77777777" w:rsidR="009146EC" w:rsidRDefault="009146EC" w:rsidP="001C5F87"/>
          <w:p w14:paraId="6C9E0DE7" w14:textId="77777777" w:rsidR="009146EC" w:rsidRDefault="009146EC" w:rsidP="001C5F87"/>
          <w:p w14:paraId="332AB25F" w14:textId="77777777" w:rsidR="009146EC" w:rsidRDefault="009146EC" w:rsidP="001C5F87"/>
          <w:p w14:paraId="75E653BD" w14:textId="77777777" w:rsidR="009146EC" w:rsidRDefault="009146EC" w:rsidP="001C5F87"/>
          <w:p w14:paraId="25ABC2C3" w14:textId="77777777" w:rsidR="009146EC" w:rsidRDefault="009146EC" w:rsidP="001C5F87"/>
          <w:p w14:paraId="535F985D" w14:textId="77777777" w:rsidR="009146EC" w:rsidRDefault="009146EC" w:rsidP="001C5F87"/>
          <w:p w14:paraId="5F668403" w14:textId="77777777" w:rsidR="009146EC" w:rsidRDefault="009146EC" w:rsidP="001C5F87"/>
          <w:p w14:paraId="7B52DB39" w14:textId="77777777" w:rsidR="009146EC" w:rsidRDefault="009146EC" w:rsidP="001C5F87"/>
          <w:p w14:paraId="0A9A819E" w14:textId="77777777" w:rsidR="009146EC" w:rsidRDefault="009146EC" w:rsidP="001C5F87"/>
          <w:p w14:paraId="019067C9" w14:textId="77777777" w:rsidR="009146EC" w:rsidRDefault="009146EC" w:rsidP="001C5F87"/>
          <w:p w14:paraId="0112C7AC" w14:textId="77777777" w:rsidR="009146EC" w:rsidRDefault="009146EC" w:rsidP="001C5F87"/>
          <w:p w14:paraId="5B3C9971" w14:textId="77777777" w:rsidR="009146EC" w:rsidRDefault="009146EC" w:rsidP="001C5F87"/>
          <w:p w14:paraId="67D4FE84" w14:textId="77777777" w:rsidR="009146EC" w:rsidRDefault="009146EC" w:rsidP="001C5F87"/>
          <w:p w14:paraId="16C11C01" w14:textId="77777777" w:rsidR="009146EC" w:rsidRDefault="009146EC" w:rsidP="001C5F87"/>
          <w:p w14:paraId="2E412DC6" w14:textId="77777777" w:rsidR="009146EC" w:rsidRDefault="009146EC" w:rsidP="001C5F87"/>
          <w:p w14:paraId="497B575D" w14:textId="77777777" w:rsidR="009146EC" w:rsidRDefault="009146EC" w:rsidP="001C5F87"/>
          <w:p w14:paraId="15FC347E" w14:textId="77777777" w:rsidR="009146EC" w:rsidRDefault="009146EC" w:rsidP="001C5F87"/>
          <w:p w14:paraId="68191248" w14:textId="77777777" w:rsidR="009146EC" w:rsidRDefault="009146EC" w:rsidP="001C5F87"/>
          <w:p w14:paraId="22CBCC1A" w14:textId="77777777" w:rsidR="009146EC" w:rsidRDefault="009146EC" w:rsidP="001C5F87"/>
          <w:p w14:paraId="6488BAD5" w14:textId="02CDB27A" w:rsidR="009146EC" w:rsidRDefault="009146EC" w:rsidP="001C5F87"/>
          <w:p w14:paraId="4995AABC" w14:textId="4A070658" w:rsidR="009146EC" w:rsidRDefault="009146EC" w:rsidP="001C5F87"/>
          <w:p w14:paraId="2C012B75" w14:textId="5CA49EAC" w:rsidR="009146EC" w:rsidRDefault="009146EC" w:rsidP="001C5F87"/>
          <w:p w14:paraId="7203D08F" w14:textId="2BEF40F5" w:rsidR="009146EC" w:rsidRDefault="009146EC" w:rsidP="001C5F87"/>
          <w:p w14:paraId="15521421" w14:textId="1A074B21" w:rsidR="009146EC" w:rsidRDefault="009146EC" w:rsidP="001C5F87"/>
          <w:p w14:paraId="52A85B7A" w14:textId="3C7C4108" w:rsidR="009146EC" w:rsidRDefault="009146EC" w:rsidP="001C5F87"/>
          <w:p w14:paraId="2CC98CAD" w14:textId="1176E1A6" w:rsidR="009146EC" w:rsidRDefault="009146EC" w:rsidP="001C5F87"/>
          <w:p w14:paraId="2416AD4B" w14:textId="46F4BDB7" w:rsidR="009146EC" w:rsidRDefault="009146EC" w:rsidP="001C5F87"/>
          <w:p w14:paraId="49D9DB66" w14:textId="2844AB7E" w:rsidR="009146EC" w:rsidRPr="00906BEE" w:rsidRDefault="009146EC" w:rsidP="001C5F87">
            <w:r w:rsidRPr="009146EC">
              <w:lastRenderedPageBreak/>
              <w:drawing>
                <wp:anchor distT="0" distB="0" distL="114300" distR="114300" simplePos="0" relativeHeight="251670528" behindDoc="1" locked="0" layoutInCell="1" allowOverlap="1" wp14:anchorId="006D54AD" wp14:editId="7210DEE9">
                  <wp:simplePos x="0" y="0"/>
                  <wp:positionH relativeFrom="column">
                    <wp:posOffset>0</wp:posOffset>
                  </wp:positionH>
                  <wp:positionV relativeFrom="page">
                    <wp:posOffset>1341120</wp:posOffset>
                  </wp:positionV>
                  <wp:extent cx="2286000" cy="1530350"/>
                  <wp:effectExtent l="0" t="0" r="0" b="0"/>
                  <wp:wrapTight wrapText="bothSides">
                    <wp:wrapPolygon edited="0">
                      <wp:start x="0" y="0"/>
                      <wp:lineTo x="0" y="21241"/>
                      <wp:lineTo x="21420" y="21241"/>
                      <wp:lineTo x="214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6000" cy="1530350"/>
                          </a:xfrm>
                          <a:prstGeom prst="rect">
                            <a:avLst/>
                          </a:prstGeom>
                        </pic:spPr>
                      </pic:pic>
                    </a:graphicData>
                  </a:graphic>
                  <wp14:sizeRelH relativeFrom="margin">
                    <wp14:pctWidth>0</wp14:pctWidth>
                  </wp14:sizeRelH>
                  <wp14:sizeRelV relativeFrom="margin">
                    <wp14:pctHeight>0</wp14:pctHeight>
                  </wp14:sizeRelV>
                </wp:anchor>
              </w:drawing>
            </w:r>
          </w:p>
        </w:tc>
        <w:tc>
          <w:tcPr>
            <w:tcW w:w="6732" w:type="dxa"/>
            <w:tcMar>
              <w:top w:w="504" w:type="dxa"/>
              <w:left w:w="0" w:type="dxa"/>
            </w:tcMar>
          </w:tcPr>
          <w:p w14:paraId="5B5888C7" w14:textId="4B9195C3" w:rsidR="00A868C3" w:rsidRPr="00906BEE" w:rsidRDefault="00262934" w:rsidP="001C5F87">
            <w:pPr>
              <w:pStyle w:val="Heading3"/>
            </w:pPr>
            <w:r>
              <w:lastRenderedPageBreak/>
              <w:t>The gui Approach</w:t>
            </w:r>
          </w:p>
          <w:p w14:paraId="6E8416AD" w14:textId="49846E08" w:rsidR="00A868C3" w:rsidRPr="00906BEE" w:rsidRDefault="007D400C" w:rsidP="001C5F87">
            <w:pPr>
              <w:pStyle w:val="Heading4"/>
            </w:pPr>
            <w:r>
              <w:t>Adding fields</w:t>
            </w:r>
          </w:p>
          <w:p w14:paraId="5C66E9A0" w14:textId="79B84DCB" w:rsidR="00A868C3" w:rsidRDefault="00A563AF" w:rsidP="001C5F87">
            <w:r>
              <w:t>To open the GUI menu for adding new fields, first go to the menu bar: File Options&gt; Field Edit&gt; Add Field. You should get a menu that looks like this:</w:t>
            </w:r>
          </w:p>
          <w:p w14:paraId="2E8D6938" w14:textId="38E5A4B6" w:rsidR="00A563AF" w:rsidRDefault="00A563AF" w:rsidP="001C5F87">
            <w:r w:rsidRPr="00A563AF">
              <w:drawing>
                <wp:inline distT="0" distB="0" distL="0" distR="0" wp14:anchorId="535CAAB4" wp14:editId="0D8B6D1D">
                  <wp:extent cx="3421380" cy="9158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3628" cy="919103"/>
                          </a:xfrm>
                          <a:prstGeom prst="rect">
                            <a:avLst/>
                          </a:prstGeom>
                        </pic:spPr>
                      </pic:pic>
                    </a:graphicData>
                  </a:graphic>
                </wp:inline>
              </w:drawing>
            </w:r>
          </w:p>
          <w:p w14:paraId="5CECB647" w14:textId="5E9C3DF3" w:rsidR="00A563AF" w:rsidRDefault="00A563AF" w:rsidP="001C5F87">
            <w:r>
              <w:t>Using the first dropdown in the window, choose the type of field you want to add. This will pertain to both the file type and also the type of input.</w:t>
            </w:r>
          </w:p>
          <w:p w14:paraId="2B018D69" w14:textId="5DADD150" w:rsidR="00A563AF" w:rsidRDefault="00A563AF" w:rsidP="001C5F87">
            <w:r>
              <w:t xml:space="preserve">For .docx: </w:t>
            </w:r>
          </w:p>
          <w:p w14:paraId="7043C1CD" w14:textId="467D17B0" w:rsidR="00C416C1" w:rsidRDefault="003C1723" w:rsidP="003C1723">
            <w:pPr>
              <w:pStyle w:val="ListParagraph"/>
              <w:numPr>
                <w:ilvl w:val="0"/>
                <w:numId w:val="11"/>
              </w:numPr>
            </w:pPr>
            <w:r>
              <w:t>Table: edit a table in a docx fie</w:t>
            </w:r>
          </w:p>
          <w:p w14:paraId="3E9C489A" w14:textId="0EDE42FF" w:rsidR="003C1723" w:rsidRDefault="003C1723" w:rsidP="003C1723">
            <w:pPr>
              <w:pStyle w:val="ListParagraph"/>
              <w:numPr>
                <w:ilvl w:val="0"/>
                <w:numId w:val="11"/>
              </w:numPr>
            </w:pPr>
            <w:r>
              <w:t>Insert: insert text after specific text</w:t>
            </w:r>
          </w:p>
          <w:p w14:paraId="0BAC99B0" w14:textId="6B37E9F0" w:rsidR="003C1723" w:rsidRDefault="003C1723" w:rsidP="00CD52AC">
            <w:pPr>
              <w:pStyle w:val="ListParagraph"/>
              <w:numPr>
                <w:ilvl w:val="0"/>
                <w:numId w:val="11"/>
              </w:numPr>
            </w:pPr>
            <w:r>
              <w:t>Replace: replace specific text with new text</w:t>
            </w:r>
          </w:p>
          <w:p w14:paraId="5B168F5A" w14:textId="56AB8726" w:rsidR="003C1723" w:rsidRDefault="003C1723" w:rsidP="003C1723">
            <w:r>
              <w:t>For .xlsx:</w:t>
            </w:r>
          </w:p>
          <w:p w14:paraId="0D6C99DE" w14:textId="631D4C37" w:rsidR="003C1723" w:rsidRDefault="003C1723" w:rsidP="003C1723">
            <w:pPr>
              <w:pStyle w:val="ListParagraph"/>
              <w:numPr>
                <w:ilvl w:val="0"/>
                <w:numId w:val="12"/>
              </w:numPr>
            </w:pPr>
            <w:r>
              <w:t>Insert text into a specific cell</w:t>
            </w:r>
          </w:p>
          <w:p w14:paraId="7601C50D" w14:textId="587A05EF" w:rsidR="003C1723" w:rsidRDefault="003C1723" w:rsidP="003C1723">
            <w:r>
              <w:t>For pdf:</w:t>
            </w:r>
          </w:p>
          <w:p w14:paraId="5C428E3E" w14:textId="669E4781" w:rsidR="003C1723" w:rsidRDefault="003C1723" w:rsidP="003C1723">
            <w:pPr>
              <w:pStyle w:val="ListParagraph"/>
              <w:numPr>
                <w:ilvl w:val="0"/>
                <w:numId w:val="12"/>
              </w:numPr>
            </w:pPr>
            <w:r>
              <w:t xml:space="preserve">Check box: create a checkbox input option </w:t>
            </w:r>
          </w:p>
          <w:p w14:paraId="3DBAA46D" w14:textId="27329FB0" w:rsidR="003C1723" w:rsidRDefault="003C1723" w:rsidP="003C1723">
            <w:pPr>
              <w:pStyle w:val="ListParagraph"/>
              <w:numPr>
                <w:ilvl w:val="0"/>
                <w:numId w:val="12"/>
              </w:numPr>
            </w:pPr>
            <w:r w:rsidRPr="003C1723">
              <w:drawing>
                <wp:anchor distT="0" distB="0" distL="114300" distR="114300" simplePos="0" relativeHeight="251669504" behindDoc="1" locked="0" layoutInCell="1" allowOverlap="1" wp14:anchorId="26F5C436" wp14:editId="78F1A9F9">
                  <wp:simplePos x="0" y="0"/>
                  <wp:positionH relativeFrom="column">
                    <wp:posOffset>2247900</wp:posOffset>
                  </wp:positionH>
                  <wp:positionV relativeFrom="paragraph">
                    <wp:posOffset>137160</wp:posOffset>
                  </wp:positionV>
                  <wp:extent cx="2026920" cy="1355090"/>
                  <wp:effectExtent l="0" t="0" r="0" b="0"/>
                  <wp:wrapTight wrapText="bothSides">
                    <wp:wrapPolygon edited="0">
                      <wp:start x="0" y="0"/>
                      <wp:lineTo x="0" y="21256"/>
                      <wp:lineTo x="21316" y="21256"/>
                      <wp:lineTo x="213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6920" cy="1355090"/>
                          </a:xfrm>
                          <a:prstGeom prst="rect">
                            <a:avLst/>
                          </a:prstGeom>
                        </pic:spPr>
                      </pic:pic>
                    </a:graphicData>
                  </a:graphic>
                </wp:anchor>
              </w:drawing>
            </w:r>
            <w:r>
              <w:t>Combo box: create a dropdown menu</w:t>
            </w:r>
          </w:p>
          <w:p w14:paraId="2F49AB12" w14:textId="714E6396" w:rsidR="003C1723" w:rsidRDefault="003C1723" w:rsidP="003C1723">
            <w:pPr>
              <w:pStyle w:val="ListParagraph"/>
              <w:numPr>
                <w:ilvl w:val="0"/>
                <w:numId w:val="12"/>
              </w:numPr>
            </w:pPr>
            <w:r>
              <w:t>Date: create a date chooser</w:t>
            </w:r>
          </w:p>
          <w:p w14:paraId="61ED4A26" w14:textId="5BE09670" w:rsidR="003C1723" w:rsidRDefault="003C1723" w:rsidP="003C1723">
            <w:pPr>
              <w:pStyle w:val="ListParagraph"/>
              <w:numPr>
                <w:ilvl w:val="0"/>
                <w:numId w:val="12"/>
              </w:numPr>
            </w:pPr>
            <w:r>
              <w:t>Text: add text to a pdf form field</w:t>
            </w:r>
          </w:p>
          <w:p w14:paraId="6F64CBC4" w14:textId="0700B9DF" w:rsidR="003C1723" w:rsidRDefault="003C1723" w:rsidP="003C1723">
            <w:r>
              <w:t xml:space="preserve">After choosing the field/file type, you will notice that a list of files will appear. On the far left is a checkbox that will allow you to choose whether you will actually add that file to the list of items this applies to, since only files you select will be edited by the program. The box in the center represents the file name. The box on the right is editable and it contains the info on how to set up your new field. Follow the instructions given to you there to set up your field, and replace the text. </w:t>
            </w:r>
          </w:p>
          <w:p w14:paraId="6F78862C" w14:textId="4CE1E7CF" w:rsidR="003C1723" w:rsidRDefault="003C1723" w:rsidP="003C1723">
            <w:r>
              <w:t xml:space="preserve">To give your new field a name, go to the top of the window and choose “Set Field Name”, this will bring up dialog to choose your </w:t>
            </w:r>
            <w:r>
              <w:lastRenderedPageBreak/>
              <w:t xml:space="preserve">new labelled name for the field. Additionally, if what you are filling in on the right seems repetitive, there is an apply all option at the top. Enter the text on the left and press the button to apply the text to all fields. </w:t>
            </w:r>
          </w:p>
          <w:p w14:paraId="67E866EE" w14:textId="36035BE8" w:rsidR="003C1723" w:rsidRPr="003C1723" w:rsidRDefault="003C1723" w:rsidP="003C1723">
            <w:r>
              <w:t xml:space="preserve">Finally, to actually save your field to the settings file, click the large button on the button that says “Add”. It will close the window and refresh the settings file to reflect your new changes. </w:t>
            </w:r>
            <w:r>
              <w:rPr>
                <w:b/>
                <w:bCs/>
              </w:rPr>
              <w:t>IMPORTANT:</w:t>
            </w:r>
            <w:r>
              <w:t xml:space="preserve"> remember to check the files you want, don’t just enter the ID’s!!!</w:t>
            </w:r>
          </w:p>
          <w:p w14:paraId="731D85D9" w14:textId="12A215C6" w:rsidR="00A868C3" w:rsidRDefault="00A868C3" w:rsidP="001C5F87">
            <w:pPr>
              <w:pStyle w:val="Heading4"/>
            </w:pPr>
          </w:p>
          <w:p w14:paraId="5331FC4B" w14:textId="0E43273B" w:rsidR="009146EC" w:rsidRPr="00906BEE" w:rsidRDefault="009146EC" w:rsidP="001C5F87">
            <w:pPr>
              <w:pStyle w:val="Heading4"/>
            </w:pPr>
            <w:r>
              <w:t>Removing fields</w:t>
            </w:r>
          </w:p>
          <w:p w14:paraId="4EA4D728" w14:textId="7751419C" w:rsidR="00A868C3" w:rsidRPr="006851B5" w:rsidRDefault="009146EC" w:rsidP="001C5F87">
            <w:r>
              <w:t xml:space="preserve">Removing Fields is much easier. Go to: </w:t>
            </w:r>
            <w:r>
              <w:t xml:space="preserve">File Options&gt; Field Edit&gt; </w:t>
            </w:r>
            <w:r>
              <w:t xml:space="preserve">Remove. You will see a new window with a dropdown and a button. Choose the field you want to remove by clicking the down arrow on the right and then the name of the field you want to remove. </w:t>
            </w:r>
            <w:r w:rsidR="006851B5">
              <w:t xml:space="preserve">Once you have chosen it, click “Delete” and a confirmation dialog will appear. </w:t>
            </w:r>
            <w:r w:rsidR="006851B5" w:rsidRPr="006851B5">
              <w:rPr>
                <w:b/>
                <w:bCs/>
              </w:rPr>
              <w:t>IMPORTANT</w:t>
            </w:r>
            <w:r w:rsidR="006851B5">
              <w:rPr>
                <w:b/>
                <w:bCs/>
              </w:rPr>
              <w:t>:</w:t>
            </w:r>
            <w:r w:rsidR="006851B5">
              <w:t xml:space="preserve"> these changes can not be undone, don’t delete something if you are unsure of what it is!</w:t>
            </w:r>
          </w:p>
          <w:p w14:paraId="24DF0727" w14:textId="244B5422" w:rsidR="00A868C3" w:rsidRPr="00906BEE" w:rsidRDefault="005D60A2" w:rsidP="001C5F87">
            <w:pPr>
              <w:pStyle w:val="Heading3"/>
            </w:pPr>
            <w:r>
              <w:t>The Manual Approach</w:t>
            </w:r>
          </w:p>
          <w:p w14:paraId="45BC9776" w14:textId="77777777" w:rsidR="00A868C3" w:rsidRDefault="008D4786" w:rsidP="008D4786">
            <w:r>
              <w:t>Fields can also be edited and modified through a non-</w:t>
            </w:r>
            <w:proofErr w:type="spellStart"/>
            <w:r>
              <w:t>gui</w:t>
            </w:r>
            <w:proofErr w:type="spellEnd"/>
            <w:r>
              <w:t xml:space="preserve"> </w:t>
            </w:r>
            <w:r w:rsidR="00FA273F">
              <w:t>syntax-based</w:t>
            </w:r>
            <w:r>
              <w:t xml:space="preserve"> text file. To start, go to either genSettings.txt for general field trips or OverOutSettings.txt for other field trip form types. </w:t>
            </w:r>
            <w:r w:rsidR="00712F97">
              <w:t xml:space="preserve">Each of these files should already have comments at the top explaining the syntax, although it may not be the best. </w:t>
            </w:r>
          </w:p>
          <w:p w14:paraId="3B6C6B1D" w14:textId="77777777" w:rsidR="00B7086E" w:rsidRDefault="00B7086E" w:rsidP="008D4786">
            <w:r>
              <w:t xml:space="preserve">When you make a field, you have to make at the least two lines of input. The first is the </w:t>
            </w:r>
            <w:proofErr w:type="spellStart"/>
            <w:r>
              <w:t>programID</w:t>
            </w:r>
            <w:proofErr w:type="spellEnd"/>
            <w:r>
              <w:t xml:space="preserve"> syntax line and the second is the </w:t>
            </w:r>
            <w:proofErr w:type="spellStart"/>
            <w:r>
              <w:t>fileID</w:t>
            </w:r>
            <w:proofErr w:type="spellEnd"/>
            <w:r>
              <w:t xml:space="preserve"> syntax line. I will explain what both of these are below:</w:t>
            </w:r>
          </w:p>
          <w:p w14:paraId="079A4DE5" w14:textId="77777777" w:rsidR="00B7086E" w:rsidRDefault="00B7086E" w:rsidP="008D4786"/>
          <w:p w14:paraId="0C9712B6" w14:textId="77777777" w:rsidR="00B7086E" w:rsidRDefault="00B7086E" w:rsidP="008D4786">
            <w:pPr>
              <w:rPr>
                <w:b/>
                <w:bCs/>
              </w:rPr>
            </w:pPr>
            <w:proofErr w:type="spellStart"/>
            <w:r>
              <w:rPr>
                <w:b/>
                <w:bCs/>
              </w:rPr>
              <w:t>ProgramID</w:t>
            </w:r>
            <w:proofErr w:type="spellEnd"/>
            <w:r>
              <w:rPr>
                <w:b/>
                <w:bCs/>
              </w:rPr>
              <w:t>:</w:t>
            </w:r>
          </w:p>
          <w:p w14:paraId="32673476" w14:textId="77777777" w:rsidR="00B7086E" w:rsidRDefault="00B7086E" w:rsidP="008D4786">
            <w:r>
              <w:t xml:space="preserve">In order to actually display the field for editing in the GUI you must make a </w:t>
            </w:r>
            <w:proofErr w:type="spellStart"/>
            <w:r>
              <w:t>programID</w:t>
            </w:r>
            <w:proofErr w:type="spellEnd"/>
            <w:r>
              <w:t xml:space="preserve"> syntax line. The general form is:</w:t>
            </w:r>
          </w:p>
          <w:p w14:paraId="77167A5D" w14:textId="19F875A9" w:rsidR="008E4AB1" w:rsidRDefault="008E4AB1" w:rsidP="008D4786">
            <w:pPr>
              <w:rPr>
                <w:rFonts w:ascii="Consolas" w:hAnsi="Consolas" w:cs="Consolas"/>
                <w:sz w:val="20"/>
                <w:szCs w:val="20"/>
                <w:shd w:val="clear" w:color="auto" w:fill="E8F2FE"/>
              </w:rPr>
            </w:pPr>
            <w:r>
              <w:rPr>
                <w:rFonts w:ascii="Consolas" w:hAnsi="Consolas" w:cs="Consolas"/>
                <w:sz w:val="20"/>
                <w:szCs w:val="20"/>
                <w:shd w:val="clear" w:color="auto" w:fill="E8F2FE"/>
              </w:rPr>
              <w:t>%$#$%</w:t>
            </w:r>
            <w:proofErr w:type="spellStart"/>
            <w:r w:rsidRPr="008E4AB1">
              <w:rPr>
                <w:rFonts w:ascii="Consolas" w:hAnsi="Consolas" w:cs="Consolas"/>
                <w:b/>
                <w:bCs/>
                <w:sz w:val="20"/>
                <w:szCs w:val="20"/>
                <w:highlight w:val="yellow"/>
                <w:shd w:val="clear" w:color="auto" w:fill="E8F2FE"/>
              </w:rPr>
              <w:t>programID</w:t>
            </w:r>
            <w:proofErr w:type="spellEnd"/>
            <w:r>
              <w:rPr>
                <w:rFonts w:ascii="Consolas" w:hAnsi="Consolas" w:cs="Consolas"/>
                <w:sz w:val="20"/>
                <w:szCs w:val="20"/>
                <w:shd w:val="clear" w:color="auto" w:fill="E8F2FE"/>
              </w:rPr>
              <w:t>%$#$%</w:t>
            </w:r>
            <w:proofErr w:type="spellStart"/>
            <w:r w:rsidRPr="008E4AB1">
              <w:rPr>
                <w:rFonts w:ascii="Consolas" w:hAnsi="Consolas" w:cs="Consolas"/>
                <w:b/>
                <w:bCs/>
                <w:sz w:val="20"/>
                <w:szCs w:val="20"/>
                <w:highlight w:val="yellow"/>
                <w:shd w:val="clear" w:color="auto" w:fill="E8F2FE"/>
              </w:rPr>
              <w:t>typeOfInput</w:t>
            </w:r>
            <w:proofErr w:type="spellEnd"/>
            <w:r>
              <w:rPr>
                <w:rFonts w:ascii="Consolas" w:hAnsi="Consolas" w:cs="Consolas"/>
                <w:sz w:val="20"/>
                <w:szCs w:val="20"/>
                <w:shd w:val="clear" w:color="auto" w:fill="E8F2FE"/>
              </w:rPr>
              <w:t>%$#$%</w:t>
            </w:r>
            <w:proofErr w:type="spellStart"/>
            <w:r w:rsidRPr="008E4AB1">
              <w:rPr>
                <w:rFonts w:ascii="Consolas" w:hAnsi="Consolas" w:cs="Consolas"/>
                <w:b/>
                <w:bCs/>
                <w:sz w:val="20"/>
                <w:szCs w:val="20"/>
                <w:highlight w:val="yellow"/>
                <w:shd w:val="clear" w:color="auto" w:fill="E8F2FE"/>
              </w:rPr>
              <w:t>fieldNickName</w:t>
            </w:r>
            <w:proofErr w:type="spellEnd"/>
            <w:r>
              <w:rPr>
                <w:rFonts w:ascii="Consolas" w:hAnsi="Consolas" w:cs="Consolas"/>
                <w:sz w:val="20"/>
                <w:szCs w:val="20"/>
                <w:shd w:val="clear" w:color="auto" w:fill="E8F2FE"/>
              </w:rPr>
              <w:t>%$#$%</w:t>
            </w:r>
          </w:p>
          <w:p w14:paraId="0B54C5C6" w14:textId="72F9E015" w:rsidR="004C4B5B" w:rsidRDefault="004C4B5B" w:rsidP="008D4786">
            <w:r>
              <w:t xml:space="preserve">The </w:t>
            </w:r>
            <w:proofErr w:type="spellStart"/>
            <w:r>
              <w:t>programID</w:t>
            </w:r>
            <w:proofErr w:type="spellEnd"/>
            <w:r>
              <w:t xml:space="preserve"> is any number you want it to be, as long as it is not used before by the program. The </w:t>
            </w:r>
            <w:proofErr w:type="spellStart"/>
            <w:r>
              <w:t>typeOfInput</w:t>
            </w:r>
            <w:proofErr w:type="spellEnd"/>
            <w:r>
              <w:t xml:space="preserve"> is the type of input it will be taking/showing. There are several </w:t>
            </w:r>
            <w:proofErr w:type="gramStart"/>
            <w:r>
              <w:t>type</w:t>
            </w:r>
            <w:proofErr w:type="gramEnd"/>
            <w:r>
              <w:t xml:space="preserve">: TEXT, CHECK_BOX, COMBO_BOX, and DATE. Some of these types take additional arguments. For </w:t>
            </w:r>
            <w:proofErr w:type="spellStart"/>
            <w:r>
              <w:t>CHECK_BOXes</w:t>
            </w:r>
            <w:proofErr w:type="spellEnd"/>
            <w:r>
              <w:t xml:space="preserve">, you need to put a dash and then the name of the checkbox. If it is a checkbox with </w:t>
            </w:r>
            <w:r>
              <w:lastRenderedPageBreak/>
              <w:t xml:space="preserve">multiple options like a yes box and a no box, put another dash separating the yes and now the second name. Repeat this until you have the desired number of boxes. For </w:t>
            </w:r>
            <w:proofErr w:type="spellStart"/>
            <w:r>
              <w:t>COMBO_BOXes</w:t>
            </w:r>
            <w:proofErr w:type="spellEnd"/>
            <w:r>
              <w:t>, you have to supply what all of the options in the dropdown will actually be, put in a list inside brackets. For example: a list of apple, pear, and grape would look like: COMBO_</w:t>
            </w:r>
            <w:proofErr w:type="gramStart"/>
            <w:r>
              <w:t>BOX[</w:t>
            </w:r>
            <w:proofErr w:type="spellStart"/>
            <w:proofErr w:type="gramEnd"/>
            <w:r>
              <w:t>apple,pear,grape</w:t>
            </w:r>
            <w:proofErr w:type="spellEnd"/>
            <w:r>
              <w:t>]</w:t>
            </w:r>
            <w:r w:rsidR="008E4AB1">
              <w:t xml:space="preserve">. Finally, we have the </w:t>
            </w:r>
            <w:proofErr w:type="spellStart"/>
            <w:r w:rsidR="008E4AB1">
              <w:t>fieldNickName</w:t>
            </w:r>
            <w:proofErr w:type="spellEnd"/>
            <w:r w:rsidR="008E4AB1">
              <w:t xml:space="preserve"> which is what you want to display to the user as the name of this field. Put whatever you want for this option. </w:t>
            </w:r>
          </w:p>
          <w:p w14:paraId="4FF09F54" w14:textId="77777777" w:rsidR="008E4AB1" w:rsidRDefault="008E4AB1" w:rsidP="008D4786">
            <w:r>
              <w:t>Now that you have added this, you don’t need anymore for this type of input. For example, if I had just created a text field for the cost of the trip, I don’t need to make this same line for every file, just once. The way we assign it to the actual file is in the next type of syntax.</w:t>
            </w:r>
          </w:p>
          <w:p w14:paraId="437BE4EA" w14:textId="77777777" w:rsidR="008E4AB1" w:rsidRDefault="008E4AB1" w:rsidP="008D4786"/>
          <w:p w14:paraId="23637FB9" w14:textId="77777777" w:rsidR="008E4AB1" w:rsidRDefault="008E4AB1" w:rsidP="008D4786">
            <w:pPr>
              <w:rPr>
                <w:b/>
                <w:bCs/>
              </w:rPr>
            </w:pPr>
            <w:proofErr w:type="spellStart"/>
            <w:r w:rsidRPr="008E4AB1">
              <w:rPr>
                <w:b/>
                <w:bCs/>
              </w:rPr>
              <w:t>fileID</w:t>
            </w:r>
            <w:proofErr w:type="spellEnd"/>
            <w:r w:rsidRPr="008E4AB1">
              <w:rPr>
                <w:b/>
                <w:bCs/>
              </w:rPr>
              <w:t>:</w:t>
            </w:r>
          </w:p>
          <w:p w14:paraId="3F0D428C" w14:textId="77777777" w:rsidR="008E4AB1" w:rsidRDefault="008E4AB1" w:rsidP="008D4786">
            <w:pPr>
              <w:rPr>
                <w:rFonts w:ascii="Consolas" w:hAnsi="Consolas" w:cs="Consolas"/>
                <w:sz w:val="20"/>
                <w:szCs w:val="20"/>
                <w:shd w:val="clear" w:color="auto" w:fill="E8F2FE"/>
              </w:rPr>
            </w:pPr>
            <w:r>
              <w:t xml:space="preserve">In order to assign the input to the actual file we have to use a different kind of line. The general form is: </w:t>
            </w:r>
            <w:r>
              <w:rPr>
                <w:rFonts w:ascii="Consolas" w:hAnsi="Consolas" w:cs="Consolas"/>
                <w:sz w:val="20"/>
                <w:szCs w:val="20"/>
                <w:shd w:val="clear" w:color="auto" w:fill="E8F2FE"/>
              </w:rPr>
              <w:t>%$@$%</w:t>
            </w:r>
            <w:proofErr w:type="spellStart"/>
            <w:r w:rsidRPr="00291A91">
              <w:rPr>
                <w:rFonts w:ascii="Consolas" w:hAnsi="Consolas" w:cs="Consolas"/>
                <w:b/>
                <w:bCs/>
                <w:sz w:val="20"/>
                <w:szCs w:val="20"/>
                <w:highlight w:val="yellow"/>
                <w:shd w:val="clear" w:color="auto" w:fill="E8F2FE"/>
              </w:rPr>
              <w:t>programID</w:t>
            </w:r>
            <w:proofErr w:type="spellEnd"/>
            <w:r>
              <w:rPr>
                <w:rFonts w:ascii="Consolas" w:hAnsi="Consolas" w:cs="Consolas"/>
                <w:sz w:val="20"/>
                <w:szCs w:val="20"/>
                <w:shd w:val="clear" w:color="auto" w:fill="E8F2FE"/>
              </w:rPr>
              <w:t>%$@$%</w:t>
            </w:r>
            <w:r w:rsidRPr="00291A91">
              <w:rPr>
                <w:rFonts w:ascii="Consolas" w:hAnsi="Consolas" w:cs="Consolas"/>
                <w:b/>
                <w:bCs/>
                <w:sz w:val="20"/>
                <w:szCs w:val="20"/>
                <w:shd w:val="clear" w:color="auto" w:fill="E8F2FE"/>
              </w:rPr>
              <w:t>DIRBEFOREREPLACEGEN/</w:t>
            </w:r>
            <w:proofErr w:type="spellStart"/>
            <w:r w:rsidRPr="00291A91">
              <w:rPr>
                <w:rFonts w:ascii="Consolas" w:hAnsi="Consolas" w:cs="Consolas"/>
                <w:b/>
                <w:bCs/>
                <w:sz w:val="20"/>
                <w:szCs w:val="20"/>
                <w:highlight w:val="yellow"/>
                <w:shd w:val="clear" w:color="auto" w:fill="E8F2FE"/>
              </w:rPr>
              <w:t>fileName</w:t>
            </w:r>
            <w:proofErr w:type="spellEnd"/>
            <w:r>
              <w:rPr>
                <w:rFonts w:ascii="Consolas" w:hAnsi="Consolas" w:cs="Consolas"/>
                <w:sz w:val="20"/>
                <w:szCs w:val="20"/>
                <w:shd w:val="clear" w:color="auto" w:fill="E8F2FE"/>
              </w:rPr>
              <w:t>%$@$%</w:t>
            </w:r>
            <w:proofErr w:type="spellStart"/>
            <w:r w:rsidRPr="00291A91">
              <w:rPr>
                <w:rFonts w:ascii="Consolas" w:hAnsi="Consolas" w:cs="Consolas"/>
                <w:b/>
                <w:bCs/>
                <w:sz w:val="20"/>
                <w:szCs w:val="20"/>
                <w:highlight w:val="yellow"/>
                <w:shd w:val="clear" w:color="auto" w:fill="E8F2FE"/>
              </w:rPr>
              <w:t>fileID</w:t>
            </w:r>
            <w:proofErr w:type="spellEnd"/>
            <w:r>
              <w:rPr>
                <w:rFonts w:ascii="Consolas" w:hAnsi="Consolas" w:cs="Consolas"/>
                <w:sz w:val="20"/>
                <w:szCs w:val="20"/>
                <w:shd w:val="clear" w:color="auto" w:fill="E8F2FE"/>
              </w:rPr>
              <w:t>%$@$%</w:t>
            </w:r>
          </w:p>
          <w:p w14:paraId="0C3A781D" w14:textId="77777777" w:rsidR="008E4AB1" w:rsidRDefault="008E4AB1" w:rsidP="008D4786">
            <w:r>
              <w:t xml:space="preserve">The </w:t>
            </w:r>
            <w:proofErr w:type="spellStart"/>
            <w:r>
              <w:t>programID</w:t>
            </w:r>
            <w:proofErr w:type="spellEnd"/>
            <w:r>
              <w:t xml:space="preserve"> this time is not unique like what we had before, it must be the same </w:t>
            </w:r>
            <w:proofErr w:type="spellStart"/>
            <w:r>
              <w:t>programID</w:t>
            </w:r>
            <w:proofErr w:type="spellEnd"/>
            <w:r>
              <w:t xml:space="preserve"> as the </w:t>
            </w:r>
            <w:proofErr w:type="spellStart"/>
            <w:r>
              <w:t>programID</w:t>
            </w:r>
            <w:proofErr w:type="spellEnd"/>
            <w:r>
              <w:t xml:space="preserve"> syntax line that declared our input type. For </w:t>
            </w:r>
            <w:proofErr w:type="gramStart"/>
            <w:r>
              <w:t>example</w:t>
            </w:r>
            <w:proofErr w:type="gramEnd"/>
            <w:r>
              <w:t xml:space="preserve"> if I had made a DATE field with ID 3, I have to enter 3 otherwise it won’t get that input.</w:t>
            </w:r>
          </w:p>
          <w:p w14:paraId="11214F63" w14:textId="77777777" w:rsidR="00291A91" w:rsidRDefault="00291A91" w:rsidP="008D4786">
            <w:r>
              <w:t xml:space="preserve">The next data piece is the </w:t>
            </w:r>
            <w:proofErr w:type="gramStart"/>
            <w:r>
              <w:t>filename(</w:t>
            </w:r>
            <w:proofErr w:type="gramEnd"/>
            <w:r>
              <w:t xml:space="preserve">including the extension). This will tell the program what file we are trying to add this data to. The DIRBEFOREPLACEGEN is part of the syntax, </w:t>
            </w:r>
            <w:r>
              <w:rPr>
                <w:b/>
                <w:bCs/>
              </w:rPr>
              <w:t>do not remove it</w:t>
            </w:r>
            <w:r>
              <w:t xml:space="preserve">. Finally, you have the </w:t>
            </w:r>
            <w:proofErr w:type="spellStart"/>
            <w:r>
              <w:t>fileID</w:t>
            </w:r>
            <w:proofErr w:type="spellEnd"/>
            <w:r>
              <w:t xml:space="preserve">. The </w:t>
            </w:r>
            <w:proofErr w:type="spellStart"/>
            <w:r>
              <w:t>fileID</w:t>
            </w:r>
            <w:proofErr w:type="spellEnd"/>
            <w:r>
              <w:t xml:space="preserve"> is dependent on what kind of input you are trying to send and also the file extension you are sending it to.</w:t>
            </w:r>
          </w:p>
          <w:p w14:paraId="66860FCD" w14:textId="2BBD2131" w:rsidR="00291A91" w:rsidRPr="00586735" w:rsidRDefault="00291A91" w:rsidP="008D4786">
            <w:r>
              <w:t>This is a table to help explain it:</w:t>
            </w:r>
            <w:r w:rsidR="00586735">
              <w:t xml:space="preserve"> </w:t>
            </w:r>
            <w:r w:rsidR="00586735">
              <w:rPr>
                <w:b/>
                <w:bCs/>
              </w:rPr>
              <w:t>NOTE:</w:t>
            </w:r>
            <w:r w:rsidR="00586735">
              <w:t xml:space="preserve"> spaces are important, don’t include them anywhere if they are not specifically mentioned or needed as </w:t>
            </w:r>
            <w:proofErr w:type="spellStart"/>
            <w:r w:rsidR="00586735">
              <w:t>fieldID</w:t>
            </w:r>
            <w:proofErr w:type="spellEnd"/>
            <w:r w:rsidR="00586735">
              <w:t xml:space="preserve"> text!</w:t>
            </w:r>
          </w:p>
          <w:tbl>
            <w:tblPr>
              <w:tblStyle w:val="TableGrid"/>
              <w:tblW w:w="0" w:type="auto"/>
              <w:tblLayout w:type="fixed"/>
              <w:tblLook w:val="04A0" w:firstRow="1" w:lastRow="0" w:firstColumn="1" w:lastColumn="0" w:noHBand="0" w:noVBand="1"/>
            </w:tblPr>
            <w:tblGrid>
              <w:gridCol w:w="3361"/>
              <w:gridCol w:w="3361"/>
            </w:tblGrid>
            <w:tr w:rsidR="00291A91" w14:paraId="2D9EEC74" w14:textId="77777777" w:rsidTr="00291A91">
              <w:tc>
                <w:tcPr>
                  <w:tcW w:w="3361" w:type="dxa"/>
                </w:tcPr>
                <w:p w14:paraId="60CC1821" w14:textId="10F15E35" w:rsidR="00291A91" w:rsidRDefault="00291A91" w:rsidP="008D4786">
                  <w:r>
                    <w:t>File type and input type</w:t>
                  </w:r>
                </w:p>
              </w:tc>
              <w:tc>
                <w:tcPr>
                  <w:tcW w:w="3361" w:type="dxa"/>
                </w:tcPr>
                <w:p w14:paraId="10C69716" w14:textId="36544E39" w:rsidR="00291A91" w:rsidRDefault="00291A91" w:rsidP="008D4786">
                  <w:proofErr w:type="spellStart"/>
                  <w:r>
                    <w:t>fieldID</w:t>
                  </w:r>
                  <w:proofErr w:type="spellEnd"/>
                </w:p>
              </w:tc>
            </w:tr>
            <w:tr w:rsidR="00291A91" w14:paraId="1D68709C" w14:textId="77777777" w:rsidTr="00291A91">
              <w:tc>
                <w:tcPr>
                  <w:tcW w:w="3361" w:type="dxa"/>
                </w:tcPr>
                <w:p w14:paraId="44E1E03A" w14:textId="492A70CF" w:rsidR="00291A91" w:rsidRDefault="00291A91" w:rsidP="008D4786">
                  <w:r>
                    <w:t>.docx – Inserting text</w:t>
                  </w:r>
                </w:p>
              </w:tc>
              <w:tc>
                <w:tcPr>
                  <w:tcW w:w="3361" w:type="dxa"/>
                </w:tcPr>
                <w:p w14:paraId="2863F2DA" w14:textId="743F0606" w:rsidR="00291A91" w:rsidRDefault="00291A91" w:rsidP="008D4786">
                  <w:r>
                    <w:t>“I-” and the text you want to insert after</w:t>
                  </w:r>
                </w:p>
              </w:tc>
            </w:tr>
            <w:tr w:rsidR="00291A91" w14:paraId="35A40309" w14:textId="77777777" w:rsidTr="00291A91">
              <w:tc>
                <w:tcPr>
                  <w:tcW w:w="3361" w:type="dxa"/>
                </w:tcPr>
                <w:p w14:paraId="4AB4DB3A" w14:textId="33356D94" w:rsidR="00291A91" w:rsidRDefault="00291A91" w:rsidP="00291A91">
                  <w:r>
                    <w:t xml:space="preserve">.docx – </w:t>
                  </w:r>
                  <w:r>
                    <w:t>Replacing</w:t>
                  </w:r>
                  <w:r>
                    <w:t xml:space="preserve"> text</w:t>
                  </w:r>
                </w:p>
              </w:tc>
              <w:tc>
                <w:tcPr>
                  <w:tcW w:w="3361" w:type="dxa"/>
                </w:tcPr>
                <w:p w14:paraId="174B0FA6" w14:textId="0D775E45" w:rsidR="00291A91" w:rsidRDefault="00291A91" w:rsidP="00291A91">
                  <w:r>
                    <w:t>“</w:t>
                  </w:r>
                  <w:r>
                    <w:t>R</w:t>
                  </w:r>
                  <w:r>
                    <w:t xml:space="preserve">-” and the text you want to </w:t>
                  </w:r>
                  <w:r>
                    <w:t>replace</w:t>
                  </w:r>
                </w:p>
              </w:tc>
            </w:tr>
            <w:tr w:rsidR="00586735" w14:paraId="599DF371" w14:textId="77777777" w:rsidTr="00291A91">
              <w:tc>
                <w:tcPr>
                  <w:tcW w:w="3361" w:type="dxa"/>
                </w:tcPr>
                <w:p w14:paraId="70153ECB" w14:textId="6BB010D7" w:rsidR="00586735" w:rsidRDefault="00586735" w:rsidP="00586735">
                  <w:r>
                    <w:t xml:space="preserve">.docx – </w:t>
                  </w:r>
                  <w:r>
                    <w:t>Tables</w:t>
                  </w:r>
                </w:p>
              </w:tc>
              <w:tc>
                <w:tcPr>
                  <w:tcW w:w="3361" w:type="dxa"/>
                </w:tcPr>
                <w:p w14:paraId="7A16D95E" w14:textId="1ACE0714" w:rsidR="00586735" w:rsidRDefault="00586735" w:rsidP="00586735">
                  <w:r>
                    <w:t xml:space="preserve">“T-” the placement of the </w:t>
                  </w:r>
                  <w:proofErr w:type="gramStart"/>
                  <w:r>
                    <w:t>table(</w:t>
                  </w:r>
                  <w:proofErr w:type="gramEnd"/>
                  <w:r>
                    <w:t>ex. 1</w:t>
                  </w:r>
                  <w:r w:rsidRPr="00586735">
                    <w:rPr>
                      <w:vertAlign w:val="superscript"/>
                    </w:rPr>
                    <w:t>st</w:t>
                  </w:r>
                  <w:r>
                    <w:t>,2</w:t>
                  </w:r>
                  <w:r w:rsidRPr="00586735">
                    <w:rPr>
                      <w:vertAlign w:val="superscript"/>
                    </w:rPr>
                    <w:t>nd</w:t>
                  </w:r>
                  <w:r>
                    <w:t>, but as 1, 2 ) and then a dash, the row number and then a dash, and finally the column number</w:t>
                  </w:r>
                </w:p>
              </w:tc>
            </w:tr>
            <w:tr w:rsidR="00586735" w14:paraId="7BC76425" w14:textId="77777777" w:rsidTr="00291A91">
              <w:tc>
                <w:tcPr>
                  <w:tcW w:w="3361" w:type="dxa"/>
                </w:tcPr>
                <w:p w14:paraId="1B911F7A" w14:textId="15BF4874" w:rsidR="00586735" w:rsidRDefault="00586735" w:rsidP="00586735">
                  <w:r>
                    <w:lastRenderedPageBreak/>
                    <w:t>Xlsx- adding text to a cell</w:t>
                  </w:r>
                </w:p>
              </w:tc>
              <w:tc>
                <w:tcPr>
                  <w:tcW w:w="3361" w:type="dxa"/>
                </w:tcPr>
                <w:p w14:paraId="2971549A" w14:textId="584B4125" w:rsidR="00586735" w:rsidRDefault="00586735" w:rsidP="00586735">
                  <w:r>
                    <w:t>“C</w:t>
                  </w:r>
                  <w:proofErr w:type="gramStart"/>
                  <w:r>
                    <w:t>-”the</w:t>
                  </w:r>
                  <w:proofErr w:type="gramEnd"/>
                  <w:r>
                    <w:t xml:space="preserve"> row number and a dash, and then the column number and a dash.</w:t>
                  </w:r>
                </w:p>
              </w:tc>
            </w:tr>
            <w:tr w:rsidR="00586735" w14:paraId="6E61779F" w14:textId="77777777" w:rsidTr="00291A91">
              <w:tc>
                <w:tcPr>
                  <w:tcW w:w="3361" w:type="dxa"/>
                </w:tcPr>
                <w:p w14:paraId="2B59D53B" w14:textId="38D61CD6" w:rsidR="00586735" w:rsidRDefault="0046475E" w:rsidP="00586735">
                  <w:r>
                    <w:t>PDF date form fields (___/___/___)</w:t>
                  </w:r>
                </w:p>
              </w:tc>
              <w:tc>
                <w:tcPr>
                  <w:tcW w:w="3361" w:type="dxa"/>
                </w:tcPr>
                <w:p w14:paraId="30560097" w14:textId="78C25705" w:rsidR="00586735" w:rsidRDefault="00C16E80" w:rsidP="00586735">
                  <w:r>
                    <w:t>“D</w:t>
                  </w:r>
                  <w:proofErr w:type="gramStart"/>
                  <w:r>
                    <w:t>-”the</w:t>
                  </w:r>
                  <w:proofErr w:type="gramEnd"/>
                  <w:r>
                    <w:t xml:space="preserve"> field name of the first text box, a dash, the name of the second text box, a dash, and the name of the third text box</w:t>
                  </w:r>
                </w:p>
              </w:tc>
            </w:tr>
            <w:tr w:rsidR="00C16E80" w14:paraId="25C42614" w14:textId="77777777" w:rsidTr="00291A91">
              <w:tc>
                <w:tcPr>
                  <w:tcW w:w="3361" w:type="dxa"/>
                </w:tcPr>
                <w:p w14:paraId="4699B53C" w14:textId="41F61A73" w:rsidR="00C16E80" w:rsidRDefault="00C16E80" w:rsidP="00586735">
                  <w:r>
                    <w:t>PDF text</w:t>
                  </w:r>
                </w:p>
              </w:tc>
              <w:tc>
                <w:tcPr>
                  <w:tcW w:w="3361" w:type="dxa"/>
                </w:tcPr>
                <w:p w14:paraId="11CAA261" w14:textId="0C47C326" w:rsidR="00C16E80" w:rsidRDefault="00C16E80" w:rsidP="00586735">
                  <w:r>
                    <w:t>“T-”and the field name of the textbox</w:t>
                  </w:r>
                </w:p>
              </w:tc>
            </w:tr>
            <w:tr w:rsidR="00C16E80" w14:paraId="421FDCDC" w14:textId="77777777" w:rsidTr="00291A91">
              <w:tc>
                <w:tcPr>
                  <w:tcW w:w="3361" w:type="dxa"/>
                </w:tcPr>
                <w:p w14:paraId="7026032F" w14:textId="6A3AED50" w:rsidR="00C16E80" w:rsidRDefault="00C16E80" w:rsidP="00586735">
                  <w:r>
                    <w:t>PDF checkboxes</w:t>
                  </w:r>
                </w:p>
              </w:tc>
              <w:tc>
                <w:tcPr>
                  <w:tcW w:w="3361" w:type="dxa"/>
                </w:tcPr>
                <w:p w14:paraId="7D5507F9" w14:textId="2F716852" w:rsidR="00C16E80" w:rsidRDefault="00C16E80" w:rsidP="00586735">
                  <w:r>
                    <w:t>“C-” and the field name of the checkbox</w:t>
                  </w:r>
                </w:p>
              </w:tc>
            </w:tr>
            <w:tr w:rsidR="00C16E80" w14:paraId="3D0D7256" w14:textId="77777777" w:rsidTr="00291A91">
              <w:tc>
                <w:tcPr>
                  <w:tcW w:w="3361" w:type="dxa"/>
                </w:tcPr>
                <w:p w14:paraId="1FBEFB0A" w14:textId="0A25103B" w:rsidR="00C16E80" w:rsidRDefault="00C16E80" w:rsidP="00586735">
                  <w:r>
                    <w:t>PDF combo boxes</w:t>
                  </w:r>
                </w:p>
              </w:tc>
              <w:tc>
                <w:tcPr>
                  <w:tcW w:w="3361" w:type="dxa"/>
                </w:tcPr>
                <w:p w14:paraId="7CB168C6" w14:textId="4AEC4E65" w:rsidR="00C16E80" w:rsidRDefault="00C16E80" w:rsidP="00586735">
                  <w:r>
                    <w:t>“L-”and the field name of the combo box</w:t>
                  </w:r>
                </w:p>
              </w:tc>
            </w:tr>
          </w:tbl>
          <w:p w14:paraId="3252019C" w14:textId="77777777" w:rsidR="00291A91" w:rsidRDefault="00291A91" w:rsidP="008D4786"/>
          <w:p w14:paraId="01D9EC31" w14:textId="77777777" w:rsidR="00C16E80" w:rsidRDefault="00C16E80" w:rsidP="008D4786">
            <w:r>
              <w:t xml:space="preserve">This is fairly straight forward, if you are having trouble finding the name of a pdf form field name, tools like Adobe Acrobat and many online resources can print out the names of these fields. </w:t>
            </w:r>
          </w:p>
          <w:p w14:paraId="5555231A" w14:textId="77777777" w:rsidR="00C16E80" w:rsidRDefault="00C16E80" w:rsidP="008D4786"/>
          <w:p w14:paraId="3E931F59" w14:textId="77777777" w:rsidR="00C16E80" w:rsidRDefault="00C16E80" w:rsidP="008D4786">
            <w:r>
              <w:t>This line that you have now added represents that data going into one form field on one file. To put it into a different field or file, you must add another line following this syntax.</w:t>
            </w:r>
          </w:p>
          <w:p w14:paraId="381A2547" w14:textId="77777777" w:rsidR="00C16E80" w:rsidRDefault="00C16E80" w:rsidP="008D4786"/>
          <w:p w14:paraId="7D17254C" w14:textId="61B183F0" w:rsidR="00C16E80" w:rsidRPr="00291A91" w:rsidRDefault="00C16E80" w:rsidP="008D4786">
            <w:r>
              <w:t>Once you are done: save the file and restart the program to see your changes go into effect!</w:t>
            </w:r>
          </w:p>
        </w:tc>
      </w:tr>
    </w:tbl>
    <w:p w14:paraId="6FE488E1" w14:textId="3B04ECA3" w:rsidR="00C62C50" w:rsidRDefault="00C62C50" w:rsidP="00E22E87">
      <w:pPr>
        <w:pStyle w:val="NoSpacing"/>
      </w:pPr>
    </w:p>
    <w:sectPr w:rsidR="00C62C50" w:rsidSect="00EF7CC9">
      <w:footerReference w:type="default" r:id="rId18"/>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A0C70" w14:textId="77777777" w:rsidR="00EA0D9A" w:rsidRDefault="00EA0D9A" w:rsidP="00713050">
      <w:pPr>
        <w:spacing w:line="240" w:lineRule="auto"/>
      </w:pPr>
      <w:r>
        <w:separator/>
      </w:r>
    </w:p>
  </w:endnote>
  <w:endnote w:type="continuationSeparator" w:id="0">
    <w:p w14:paraId="6FE65D2C" w14:textId="77777777" w:rsidR="00EA0D9A" w:rsidRDefault="00EA0D9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Franklin Gothic Demi">
    <w:altName w:val="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635388"/>
      <w:docPartObj>
        <w:docPartGallery w:val="Page Numbers (Bottom of Page)"/>
        <w:docPartUnique/>
      </w:docPartObj>
    </w:sdtPr>
    <w:sdtEndPr>
      <w:rPr>
        <w:noProof/>
      </w:rPr>
    </w:sdtEndPr>
    <w:sdtContent>
      <w:p w14:paraId="0FB85516"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87FAA" w14:textId="77777777" w:rsidR="00EA0D9A" w:rsidRDefault="00EA0D9A" w:rsidP="00713050">
      <w:pPr>
        <w:spacing w:line="240" w:lineRule="auto"/>
      </w:pPr>
      <w:r>
        <w:separator/>
      </w:r>
    </w:p>
  </w:footnote>
  <w:footnote w:type="continuationSeparator" w:id="0">
    <w:p w14:paraId="635776DC" w14:textId="77777777" w:rsidR="00EA0D9A" w:rsidRDefault="00EA0D9A"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B81BCF"/>
    <w:multiLevelType w:val="hybridMultilevel"/>
    <w:tmpl w:val="1690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C02BB"/>
    <w:multiLevelType w:val="hybridMultilevel"/>
    <w:tmpl w:val="00AE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C3"/>
    <w:rsid w:val="00072D6F"/>
    <w:rsid w:val="00091382"/>
    <w:rsid w:val="000A07DA"/>
    <w:rsid w:val="000A2BFA"/>
    <w:rsid w:val="000B0619"/>
    <w:rsid w:val="000B61CA"/>
    <w:rsid w:val="000F163A"/>
    <w:rsid w:val="000F7610"/>
    <w:rsid w:val="00114ED7"/>
    <w:rsid w:val="001300CA"/>
    <w:rsid w:val="00140B0E"/>
    <w:rsid w:val="001A5CA9"/>
    <w:rsid w:val="001B2AC1"/>
    <w:rsid w:val="001B403A"/>
    <w:rsid w:val="001F4583"/>
    <w:rsid w:val="00217980"/>
    <w:rsid w:val="00262934"/>
    <w:rsid w:val="00271662"/>
    <w:rsid w:val="0027404F"/>
    <w:rsid w:val="00290AAA"/>
    <w:rsid w:val="00291A91"/>
    <w:rsid w:val="00293B83"/>
    <w:rsid w:val="002B091C"/>
    <w:rsid w:val="002C2CDD"/>
    <w:rsid w:val="002D45C6"/>
    <w:rsid w:val="002F03FA"/>
    <w:rsid w:val="00313E86"/>
    <w:rsid w:val="00333CD3"/>
    <w:rsid w:val="00340365"/>
    <w:rsid w:val="00342B64"/>
    <w:rsid w:val="00364079"/>
    <w:rsid w:val="003C1723"/>
    <w:rsid w:val="003C5528"/>
    <w:rsid w:val="003D03E5"/>
    <w:rsid w:val="004077FB"/>
    <w:rsid w:val="004244FF"/>
    <w:rsid w:val="00424DD9"/>
    <w:rsid w:val="004305E4"/>
    <w:rsid w:val="0046104A"/>
    <w:rsid w:val="0046475E"/>
    <w:rsid w:val="004717C5"/>
    <w:rsid w:val="004A24CC"/>
    <w:rsid w:val="004C4B5B"/>
    <w:rsid w:val="00523479"/>
    <w:rsid w:val="00543DB7"/>
    <w:rsid w:val="005729B0"/>
    <w:rsid w:val="00576051"/>
    <w:rsid w:val="00583E4F"/>
    <w:rsid w:val="00586735"/>
    <w:rsid w:val="005D60A2"/>
    <w:rsid w:val="00641630"/>
    <w:rsid w:val="00684488"/>
    <w:rsid w:val="006851B5"/>
    <w:rsid w:val="00687621"/>
    <w:rsid w:val="006A3CE7"/>
    <w:rsid w:val="006A7746"/>
    <w:rsid w:val="006C4C50"/>
    <w:rsid w:val="006D76B1"/>
    <w:rsid w:val="00712F97"/>
    <w:rsid w:val="00713050"/>
    <w:rsid w:val="00741125"/>
    <w:rsid w:val="00746F7F"/>
    <w:rsid w:val="007569C1"/>
    <w:rsid w:val="00763832"/>
    <w:rsid w:val="00772919"/>
    <w:rsid w:val="007D2696"/>
    <w:rsid w:val="007D2FD2"/>
    <w:rsid w:val="007D400C"/>
    <w:rsid w:val="007D406E"/>
    <w:rsid w:val="007D6458"/>
    <w:rsid w:val="00811117"/>
    <w:rsid w:val="00823C54"/>
    <w:rsid w:val="00841146"/>
    <w:rsid w:val="008610B3"/>
    <w:rsid w:val="0088504C"/>
    <w:rsid w:val="0089382B"/>
    <w:rsid w:val="008A1907"/>
    <w:rsid w:val="008C6BCA"/>
    <w:rsid w:val="008C7B50"/>
    <w:rsid w:val="008D4786"/>
    <w:rsid w:val="008E4AB1"/>
    <w:rsid w:val="008E4B30"/>
    <w:rsid w:val="00906BEE"/>
    <w:rsid w:val="009146EC"/>
    <w:rsid w:val="009243E7"/>
    <w:rsid w:val="00985D58"/>
    <w:rsid w:val="009B3C40"/>
    <w:rsid w:val="009F662C"/>
    <w:rsid w:val="009F7AD9"/>
    <w:rsid w:val="00A42540"/>
    <w:rsid w:val="00A50939"/>
    <w:rsid w:val="00A563AF"/>
    <w:rsid w:val="00A83413"/>
    <w:rsid w:val="00A868C3"/>
    <w:rsid w:val="00AA6A40"/>
    <w:rsid w:val="00AA75F6"/>
    <w:rsid w:val="00AD00FD"/>
    <w:rsid w:val="00AF0A8E"/>
    <w:rsid w:val="00B27019"/>
    <w:rsid w:val="00B5664D"/>
    <w:rsid w:val="00B7086E"/>
    <w:rsid w:val="00B76A83"/>
    <w:rsid w:val="00BA5B40"/>
    <w:rsid w:val="00BD0206"/>
    <w:rsid w:val="00C16E80"/>
    <w:rsid w:val="00C2098A"/>
    <w:rsid w:val="00C416C1"/>
    <w:rsid w:val="00C5444A"/>
    <w:rsid w:val="00C612DA"/>
    <w:rsid w:val="00C62C50"/>
    <w:rsid w:val="00C7741E"/>
    <w:rsid w:val="00C858DC"/>
    <w:rsid w:val="00C875AB"/>
    <w:rsid w:val="00CA3DF1"/>
    <w:rsid w:val="00CA408A"/>
    <w:rsid w:val="00CA4581"/>
    <w:rsid w:val="00CC4C41"/>
    <w:rsid w:val="00CE18D5"/>
    <w:rsid w:val="00D04109"/>
    <w:rsid w:val="00D955CE"/>
    <w:rsid w:val="00D97A41"/>
    <w:rsid w:val="00DD3CF6"/>
    <w:rsid w:val="00DD6416"/>
    <w:rsid w:val="00DF4E0A"/>
    <w:rsid w:val="00E02DCD"/>
    <w:rsid w:val="00E12C60"/>
    <w:rsid w:val="00E22E87"/>
    <w:rsid w:val="00E57630"/>
    <w:rsid w:val="00E86C2B"/>
    <w:rsid w:val="00EA0D9A"/>
    <w:rsid w:val="00EB2D52"/>
    <w:rsid w:val="00EF1178"/>
    <w:rsid w:val="00EF7CC9"/>
    <w:rsid w:val="00F207C0"/>
    <w:rsid w:val="00F20AE5"/>
    <w:rsid w:val="00F47E97"/>
    <w:rsid w:val="00F645C7"/>
    <w:rsid w:val="00FA273F"/>
    <w:rsid w:val="00FF4243"/>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D77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fm\AppData\Local\Microsoft\Office\16.0\DTS\en-US%7b1BAAF56B-4E99-470E-959F-289F82C7302B%7d\%7bDF4E3642-1132-4F4F-AAC0-330CF587353B%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B4A34AEB4646C68C0A3FECA07936BA"/>
        <w:category>
          <w:name w:val="General"/>
          <w:gallery w:val="placeholder"/>
        </w:category>
        <w:types>
          <w:type w:val="bbPlcHdr"/>
        </w:types>
        <w:behaviors>
          <w:behavior w:val="content"/>
        </w:behaviors>
        <w:guid w:val="{3BDC1AA6-309A-495A-9244-C0ACED8817CF}"/>
      </w:docPartPr>
      <w:docPartBody>
        <w:p w:rsidR="002765D9" w:rsidRDefault="000E62BB">
          <w:pPr>
            <w:pStyle w:val="E6B4A34AEB4646C68C0A3FECA07936BA"/>
          </w:pPr>
          <w:r>
            <w:t>Your name</w:t>
          </w:r>
        </w:p>
      </w:docPartBody>
    </w:docPart>
    <w:docPart>
      <w:docPartPr>
        <w:name w:val="5000BB1E0A704D7CA8D293129647AB1B"/>
        <w:category>
          <w:name w:val="General"/>
          <w:gallery w:val="placeholder"/>
        </w:category>
        <w:types>
          <w:type w:val="bbPlcHdr"/>
        </w:types>
        <w:behaviors>
          <w:behavior w:val="content"/>
        </w:behaviors>
        <w:guid w:val="{7F6D6406-DC0D-4BE4-B7DA-C35866DAC87A}"/>
      </w:docPartPr>
      <w:docPartBody>
        <w:p w:rsidR="002765D9" w:rsidRDefault="000E62BB">
          <w:pPr>
            <w:pStyle w:val="5000BB1E0A704D7CA8D293129647AB1B"/>
          </w:pPr>
          <w:r w:rsidRPr="007D6458">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Franklin Gothic Demi">
    <w:altName w:val="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B0"/>
    <w:rsid w:val="000E62BB"/>
    <w:rsid w:val="002765D9"/>
    <w:rsid w:val="006255B0"/>
    <w:rsid w:val="00902881"/>
    <w:rsid w:val="00C6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2E071688CA4DEAAE1FD9923451A84D">
    <w:name w:val="A82E071688CA4DEAAE1FD9923451A84D"/>
  </w:style>
  <w:style w:type="paragraph" w:customStyle="1" w:styleId="98EC159409104A36B3B87C6342D352B8">
    <w:name w:val="98EC159409104A36B3B87C6342D352B8"/>
  </w:style>
  <w:style w:type="paragraph" w:customStyle="1" w:styleId="CE0542D07BD4425A87F802791A252F6B">
    <w:name w:val="CE0542D07BD4425A87F802791A252F6B"/>
  </w:style>
  <w:style w:type="paragraph" w:customStyle="1" w:styleId="776739FE46E742E1A4B7C49995A05F7A">
    <w:name w:val="776739FE46E742E1A4B7C49995A05F7A"/>
  </w:style>
  <w:style w:type="paragraph" w:customStyle="1" w:styleId="3D265986053E4C7A8852FCF282EA4ED7">
    <w:name w:val="3D265986053E4C7A8852FCF282EA4ED7"/>
  </w:style>
  <w:style w:type="paragraph" w:customStyle="1" w:styleId="E6B4A34AEB4646C68C0A3FECA07936BA">
    <w:name w:val="E6B4A34AEB4646C68C0A3FECA07936BA"/>
  </w:style>
  <w:style w:type="paragraph" w:customStyle="1" w:styleId="5000BB1E0A704D7CA8D293129647AB1B">
    <w:name w:val="5000BB1E0A704D7CA8D293129647AB1B"/>
  </w:style>
  <w:style w:type="paragraph" w:customStyle="1" w:styleId="847645BA16274D7993C0B5C6187BE173">
    <w:name w:val="847645BA16274D7993C0B5C6187BE173"/>
  </w:style>
  <w:style w:type="paragraph" w:customStyle="1" w:styleId="9311478EEC444A5A80B38ED5F5278464">
    <w:name w:val="9311478EEC444A5A80B38ED5F5278464"/>
  </w:style>
  <w:style w:type="paragraph" w:customStyle="1" w:styleId="3FE1BB3E3A1746AA9FE4D1E17AB895F5">
    <w:name w:val="3FE1BB3E3A1746AA9FE4D1E17AB895F5"/>
  </w:style>
  <w:style w:type="paragraph" w:customStyle="1" w:styleId="29C0E03D0B4B41CE977A650F70205D14">
    <w:name w:val="29C0E03D0B4B41CE977A650F70205D14"/>
  </w:style>
  <w:style w:type="paragraph" w:customStyle="1" w:styleId="CC235E0D130F47C9A7B381A740616A2D">
    <w:name w:val="CC235E0D130F47C9A7B381A740616A2D"/>
  </w:style>
  <w:style w:type="paragraph" w:customStyle="1" w:styleId="59A5D42F673D45F7AD94DAA9D3409A0A">
    <w:name w:val="59A5D42F673D45F7AD94DAA9D3409A0A"/>
  </w:style>
  <w:style w:type="paragraph" w:customStyle="1" w:styleId="63E9934BE2514310B6207EDB1C9A3ACC">
    <w:name w:val="63E9934BE2514310B6207EDB1C9A3ACC"/>
  </w:style>
  <w:style w:type="paragraph" w:customStyle="1" w:styleId="FEDE7A1AFA9F4593935BC6BC61ABB69F">
    <w:name w:val="FEDE7A1AFA9F4593935BC6BC61ABB69F"/>
  </w:style>
  <w:style w:type="paragraph" w:customStyle="1" w:styleId="8F399FD934CA44DBBE914501043CE415">
    <w:name w:val="8F399FD934CA44DBBE914501043CE415"/>
  </w:style>
  <w:style w:type="paragraph" w:customStyle="1" w:styleId="FA9FEC606EB04AD29EFD1927998A7905">
    <w:name w:val="FA9FEC606EB04AD29EFD1927998A7905"/>
  </w:style>
  <w:style w:type="paragraph" w:customStyle="1" w:styleId="03E435AF57D14226AD338DCC32837C55">
    <w:name w:val="03E435AF57D14226AD338DCC32837C55"/>
  </w:style>
  <w:style w:type="paragraph" w:customStyle="1" w:styleId="183B772F5AE445EA9A9721569C7296C0">
    <w:name w:val="183B772F5AE445EA9A9721569C7296C0"/>
  </w:style>
  <w:style w:type="paragraph" w:customStyle="1" w:styleId="4ECB5893D3C54504BFB5CEBBF5C84E2C">
    <w:name w:val="4ECB5893D3C54504BFB5CEBBF5C84E2C"/>
  </w:style>
  <w:style w:type="paragraph" w:customStyle="1" w:styleId="24E641F813954B869CD349DF033B29FE">
    <w:name w:val="24E641F813954B869CD349DF033B29FE"/>
  </w:style>
  <w:style w:type="paragraph" w:customStyle="1" w:styleId="AAB46C4DD8A34B34A47B7FB131B97129">
    <w:name w:val="AAB46C4DD8A34B34A47B7FB131B97129"/>
  </w:style>
  <w:style w:type="paragraph" w:customStyle="1" w:styleId="F941818DE0944F55A73CE3F62ECA7A09">
    <w:name w:val="F941818DE0944F55A73CE3F62ECA7A09"/>
  </w:style>
  <w:style w:type="paragraph" w:customStyle="1" w:styleId="E35000A2CA044D28A611333C18FF54F6">
    <w:name w:val="E35000A2CA044D28A611333C18FF54F6"/>
  </w:style>
  <w:style w:type="paragraph" w:customStyle="1" w:styleId="0E72951683514411AE2D52F6A753DBCF">
    <w:name w:val="0E72951683514411AE2D52F6A753DBCF"/>
  </w:style>
  <w:style w:type="paragraph" w:customStyle="1" w:styleId="48C03EC77F7C4D86B8E34AE2D8EE79D2">
    <w:name w:val="48C03EC77F7C4D86B8E34AE2D8EE79D2"/>
  </w:style>
  <w:style w:type="paragraph" w:customStyle="1" w:styleId="53DA9D8D23C54D1DB5EFC3674CDE5C64">
    <w:name w:val="53DA9D8D23C54D1DB5EFC3674CDE5C64"/>
  </w:style>
  <w:style w:type="paragraph" w:customStyle="1" w:styleId="ECC023338D2144929C4CA8BFBD171075">
    <w:name w:val="ECC023338D2144929C4CA8BFBD171075"/>
  </w:style>
  <w:style w:type="paragraph" w:customStyle="1" w:styleId="8158723491584B23A115D6298341457B">
    <w:name w:val="8158723491584B23A115D6298341457B"/>
  </w:style>
  <w:style w:type="paragraph" w:customStyle="1" w:styleId="3E3F468D075F434092E355E36F8C3D35">
    <w:name w:val="3E3F468D075F434092E355E36F8C3D35"/>
  </w:style>
  <w:style w:type="paragraph" w:customStyle="1" w:styleId="22CE5B9C3F2643AFB3394B942AF2AA31">
    <w:name w:val="22CE5B9C3F2643AFB3394B942AF2AA31"/>
    <w:rsid w:val="006255B0"/>
  </w:style>
  <w:style w:type="paragraph" w:customStyle="1" w:styleId="902E38773D264AD5BD05132011169394">
    <w:name w:val="902E38773D264AD5BD05132011169394"/>
    <w:rsid w:val="006255B0"/>
  </w:style>
  <w:style w:type="paragraph" w:customStyle="1" w:styleId="3E3DE7B2C8334116A6577462574D8C85">
    <w:name w:val="3E3DE7B2C8334116A6577462574D8C85"/>
    <w:rsid w:val="006255B0"/>
  </w:style>
  <w:style w:type="paragraph" w:customStyle="1" w:styleId="850F604FFA9D4A119715FEB618A5E8D3">
    <w:name w:val="850F604FFA9D4A119715FEB618A5E8D3"/>
    <w:rsid w:val="006255B0"/>
  </w:style>
  <w:style w:type="paragraph" w:customStyle="1" w:styleId="1B14FC2F5DAA47EA9DC825DA81440708">
    <w:name w:val="1B14FC2F5DAA47EA9DC825DA81440708"/>
    <w:rsid w:val="006255B0"/>
  </w:style>
  <w:style w:type="paragraph" w:customStyle="1" w:styleId="15C8100B8F9C498B9F28FBF1E7E0DCBC">
    <w:name w:val="15C8100B8F9C498B9F28FBF1E7E0DCBC"/>
    <w:rsid w:val="006255B0"/>
  </w:style>
  <w:style w:type="paragraph" w:customStyle="1" w:styleId="F997CD25266F491D8AB7EDC8929F6E0B">
    <w:name w:val="F997CD25266F491D8AB7EDC8929F6E0B"/>
    <w:rsid w:val="006255B0"/>
  </w:style>
  <w:style w:type="paragraph" w:customStyle="1" w:styleId="69C4C6D951084BB19129325A2159761A">
    <w:name w:val="69C4C6D951084BB19129325A2159761A"/>
    <w:rsid w:val="006255B0"/>
  </w:style>
  <w:style w:type="paragraph" w:customStyle="1" w:styleId="2BFE2412D37549FD981F86B8BA88AED9">
    <w:name w:val="2BFE2412D37549FD981F86B8BA88AED9"/>
    <w:rsid w:val="006255B0"/>
  </w:style>
  <w:style w:type="paragraph" w:customStyle="1" w:styleId="435E351E98B2491CBC392DCFFEAE4DA0">
    <w:name w:val="435E351E98B2491CBC392DCFFEAE4DA0"/>
    <w:rsid w:val="006255B0"/>
  </w:style>
  <w:style w:type="paragraph" w:customStyle="1" w:styleId="2721EDFA893F4CE19EDD09F04FC82990">
    <w:name w:val="2721EDFA893F4CE19EDD09F04FC82990"/>
    <w:rsid w:val="006255B0"/>
  </w:style>
  <w:style w:type="paragraph" w:customStyle="1" w:styleId="F359140C28A74A51840DF64268AE18BF">
    <w:name w:val="F359140C28A74A51840DF64268AE18BF"/>
    <w:rsid w:val="006255B0"/>
  </w:style>
  <w:style w:type="paragraph" w:customStyle="1" w:styleId="BD6F97ED444E4BE18132CCB78CFCA956">
    <w:name w:val="BD6F97ED444E4BE18132CCB78CFCA956"/>
    <w:rsid w:val="006255B0"/>
  </w:style>
  <w:style w:type="paragraph" w:customStyle="1" w:styleId="180BD14AE09C4AFDB90280CA448A4DA0">
    <w:name w:val="180BD14AE09C4AFDB90280CA448A4DA0"/>
    <w:rsid w:val="006255B0"/>
  </w:style>
  <w:style w:type="paragraph" w:customStyle="1" w:styleId="005AFFA20180467DBD6693F057C055FB">
    <w:name w:val="005AFFA20180467DBD6693F057C055FB"/>
    <w:rsid w:val="006255B0"/>
  </w:style>
  <w:style w:type="paragraph" w:customStyle="1" w:styleId="5AE6AD7666E94A28937328C2DCDB60E2">
    <w:name w:val="5AE6AD7666E94A28937328C2DCDB60E2"/>
    <w:rsid w:val="006255B0"/>
  </w:style>
  <w:style w:type="paragraph" w:customStyle="1" w:styleId="F691C3B6F52E4633B4D81781C17BEFFE">
    <w:name w:val="F691C3B6F52E4633B4D81781C17BEFFE"/>
    <w:rsid w:val="006255B0"/>
  </w:style>
  <w:style w:type="paragraph" w:customStyle="1" w:styleId="88571E3517D1428EB2EE4F6D34BFF26F">
    <w:name w:val="88571E3517D1428EB2EE4F6D34BFF26F"/>
    <w:rsid w:val="006255B0"/>
  </w:style>
  <w:style w:type="paragraph" w:customStyle="1" w:styleId="21FB8CD7A8A04AE19252BAD58307EAF0">
    <w:name w:val="21FB8CD7A8A04AE19252BAD58307EAF0"/>
    <w:rsid w:val="006255B0"/>
  </w:style>
  <w:style w:type="paragraph" w:customStyle="1" w:styleId="D5658358AAE84769BFFAAB320AFB723A">
    <w:name w:val="D5658358AAE84769BFFAAB320AFB723A"/>
    <w:rsid w:val="006255B0"/>
  </w:style>
  <w:style w:type="paragraph" w:customStyle="1" w:styleId="232D9F72E6394D1D880C16C0DF1DCDF3">
    <w:name w:val="232D9F72E6394D1D880C16C0DF1DCDF3"/>
    <w:rsid w:val="006255B0"/>
  </w:style>
  <w:style w:type="paragraph" w:customStyle="1" w:styleId="7F16630221E24BF9A5780B3628D3A932">
    <w:name w:val="7F16630221E24BF9A5780B3628D3A932"/>
    <w:rsid w:val="006255B0"/>
  </w:style>
  <w:style w:type="paragraph" w:customStyle="1" w:styleId="1737A0BCD4944BC1838662397FC1572C">
    <w:name w:val="1737A0BCD4944BC1838662397FC1572C"/>
    <w:rsid w:val="006255B0"/>
  </w:style>
  <w:style w:type="paragraph" w:customStyle="1" w:styleId="F990E8D4F8EB4A1EAA90EA9BAB6A0782">
    <w:name w:val="F990E8D4F8EB4A1EAA90EA9BAB6A0782"/>
    <w:rsid w:val="006255B0"/>
  </w:style>
  <w:style w:type="paragraph" w:customStyle="1" w:styleId="99FAEAE5C48140A1B456BAEAAE837F6A">
    <w:name w:val="99FAEAE5C48140A1B456BAEAAE837F6A"/>
    <w:rsid w:val="006255B0"/>
  </w:style>
  <w:style w:type="paragraph" w:customStyle="1" w:styleId="1E9D7362621F4DFF8DFC0E42A62BBF97">
    <w:name w:val="1E9D7362621F4DFF8DFC0E42A62BBF97"/>
    <w:rsid w:val="006255B0"/>
  </w:style>
  <w:style w:type="paragraph" w:customStyle="1" w:styleId="AD354F3C1CF146C4B4C1882F9D91CFB8">
    <w:name w:val="AD354F3C1CF146C4B4C1882F9D91CFB8"/>
    <w:rsid w:val="006255B0"/>
  </w:style>
  <w:style w:type="paragraph" w:customStyle="1" w:styleId="99D25A7D7C0A4D74BE8938444A3388A6">
    <w:name w:val="99D25A7D7C0A4D74BE8938444A3388A6"/>
    <w:rsid w:val="006255B0"/>
  </w:style>
  <w:style w:type="paragraph" w:customStyle="1" w:styleId="C03326D36263442395A8E3777416C4E7">
    <w:name w:val="C03326D36263442395A8E3777416C4E7"/>
    <w:rsid w:val="006255B0"/>
  </w:style>
  <w:style w:type="paragraph" w:customStyle="1" w:styleId="08A1659F1F594C2BA2404B2A33B5FC47">
    <w:name w:val="08A1659F1F594C2BA2404B2A33B5FC47"/>
    <w:rsid w:val="00625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438B1A1-8E3E-4ECB-AF6A-9696112F2F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{DF4E3642-1132-4F4F-AAC0-330CF587353B}tf16392716.dotx</Template>
  <TotalTime>0</TotalTime>
  <Pages>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Created BY Team Goggles</dc:subject>
  <dc:creator/>
  <cp:keywords/>
  <dc:description/>
  <cp:lastModifiedBy/>
  <cp:revision>1</cp:revision>
  <dcterms:created xsi:type="dcterms:W3CDTF">2020-06-08T04:30:00Z</dcterms:created>
  <dcterms:modified xsi:type="dcterms:W3CDTF">2020-06-08T04:30:00Z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